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0F5D3" w14:textId="18293436" w:rsidR="008378A1" w:rsidRPr="007D2B99" w:rsidRDefault="00F30A9E" w:rsidP="003369C7">
      <w:pPr>
        <w:pStyle w:val="a5"/>
        <w:spacing w:before="0" w:after="0"/>
        <w:jc w:val="both"/>
        <w:rPr>
          <w:rFonts w:ascii="Ubuntu Condensed" w:eastAsia="Pecita" w:hAnsi="Ubuntu Condensed" w:cs="Pecita"/>
          <w:sz w:val="52"/>
          <w:szCs w:val="52"/>
        </w:rPr>
      </w:pPr>
      <w:r w:rsidRPr="007D2B99">
        <w:rPr>
          <w:rFonts w:ascii="Ubuntu Condensed" w:eastAsia="Pecita" w:hAnsi="Ubuntu Condensed" w:cs="Pecita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3C5594AF" wp14:editId="0A4A72CF">
            <wp:simplePos x="0" y="0"/>
            <wp:positionH relativeFrom="page">
              <wp:align>right</wp:align>
            </wp:positionH>
            <wp:positionV relativeFrom="paragraph">
              <wp:posOffset>-459359</wp:posOffset>
            </wp:positionV>
            <wp:extent cx="3128645" cy="1909445"/>
            <wp:effectExtent l="0" t="0" r="0" b="0"/>
            <wp:wrapNone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" r="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94B" w:rsidRPr="007D2B99">
        <w:rPr>
          <w:rFonts w:ascii="Ubuntu Condensed" w:eastAsia="Pecita" w:hAnsi="Ubuntu Condensed" w:cs="Pecita"/>
          <w:sz w:val="52"/>
          <w:szCs w:val="52"/>
        </w:rPr>
        <w:t>ΕΠΑΝΑΛΗΠΤΙΚΕΣ ΑΣΚΗΣΕΙΣ</w:t>
      </w:r>
    </w:p>
    <w:p w14:paraId="7668DC7D" w14:textId="55B1FC56" w:rsidR="002438F8" w:rsidRPr="007D2B99" w:rsidRDefault="005A2651" w:rsidP="003369C7">
      <w:pPr>
        <w:pStyle w:val="a6"/>
        <w:spacing w:after="0"/>
        <w:jc w:val="both"/>
        <w:rPr>
          <w:rFonts w:ascii="Ubuntu Condensed" w:eastAsia="Pecita" w:hAnsi="Ubuntu Condensed" w:cs="Pecita"/>
        </w:rPr>
      </w:pPr>
      <w:r w:rsidRPr="007D2B99">
        <w:rPr>
          <w:rFonts w:ascii="Ubuntu Condensed" w:eastAsia="Pecita" w:hAnsi="Ubuntu Condensed" w:cs="Pecita"/>
        </w:rPr>
        <w:t>Συνδυαστικά θέματα</w:t>
      </w:r>
    </w:p>
    <w:p w14:paraId="7DC62941" w14:textId="77777777" w:rsidR="005A2651" w:rsidRPr="007D2B99" w:rsidRDefault="005A2651" w:rsidP="003369C7">
      <w:pPr>
        <w:jc w:val="both"/>
        <w:rPr>
          <w:rFonts w:ascii="Ubuntu Condensed" w:eastAsia="Pecita" w:hAnsi="Ubuntu Condensed" w:cs="Pecita"/>
        </w:rPr>
        <w:sectPr w:rsidR="005A2651" w:rsidRPr="007D2B99" w:rsidSect="00713719">
          <w:headerReference w:type="even" r:id="rId9"/>
          <w:footerReference w:type="default" r:id="rId10"/>
          <w:headerReference w:type="first" r:id="rId11"/>
          <w:type w:val="continuous"/>
          <w:pgSz w:w="12240" w:h="15840"/>
          <w:pgMar w:top="720" w:right="720" w:bottom="720" w:left="720" w:header="283" w:footer="0" w:gutter="0"/>
          <w:cols w:space="720"/>
          <w:noEndnote/>
          <w:docGrid w:linePitch="299"/>
        </w:sectPr>
      </w:pPr>
    </w:p>
    <w:p w14:paraId="08C5D9C0" w14:textId="1FE05FC1" w:rsidR="00A5650D" w:rsidRPr="007D2B99" w:rsidRDefault="00A5650D" w:rsidP="003369C7">
      <w:pPr>
        <w:jc w:val="both"/>
        <w:rPr>
          <w:rFonts w:ascii="Ubuntu Condensed" w:eastAsia="Pecita" w:hAnsi="Ubuntu Condensed" w:cs="Pecita"/>
        </w:rPr>
      </w:pPr>
    </w:p>
    <w:p w14:paraId="16247691" w14:textId="77777777" w:rsidR="00413759" w:rsidRPr="007D2B99" w:rsidRDefault="00413759" w:rsidP="003369C7">
      <w:pPr>
        <w:jc w:val="both"/>
        <w:rPr>
          <w:rFonts w:ascii="Ubuntu Condensed" w:eastAsia="Pecita" w:hAnsi="Ubuntu Condensed" w:cs="Pecita"/>
        </w:rPr>
      </w:pPr>
    </w:p>
    <w:p w14:paraId="1A558374" w14:textId="7C48A35B" w:rsidR="002438F8" w:rsidRPr="007D2B99" w:rsidRDefault="002438F8" w:rsidP="003369C7">
      <w:pPr>
        <w:jc w:val="both"/>
        <w:rPr>
          <w:rFonts w:ascii="Ubuntu Condensed" w:eastAsia="Pecita" w:hAnsi="Ubuntu Condensed" w:cs="Pecita"/>
        </w:rPr>
      </w:pPr>
    </w:p>
    <w:p w14:paraId="334B123D" w14:textId="77777777" w:rsidR="007666E7" w:rsidRPr="007D2B99" w:rsidRDefault="007666E7" w:rsidP="003369C7">
      <w:pPr>
        <w:jc w:val="both"/>
        <w:rPr>
          <w:rFonts w:ascii="Ubuntu Condensed" w:eastAsia="Pecita" w:hAnsi="Ubuntu Condensed" w:cs="Pecita"/>
        </w:rPr>
      </w:pPr>
    </w:p>
    <w:p w14:paraId="3128D2D8" w14:textId="77777777" w:rsidR="00713719" w:rsidRPr="007D2B99" w:rsidRDefault="00713719" w:rsidP="003369C7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  <w:sectPr w:rsidR="00713719" w:rsidRPr="007D2B99" w:rsidSect="00713719">
          <w:type w:val="continuous"/>
          <w:pgSz w:w="12240" w:h="15840"/>
          <w:pgMar w:top="720" w:right="720" w:bottom="720" w:left="720" w:header="283" w:footer="0" w:gutter="0"/>
          <w:cols w:space="720"/>
          <w:noEndnote/>
          <w:docGrid w:linePitch="299"/>
        </w:sectPr>
      </w:pPr>
    </w:p>
    <w:p w14:paraId="316670BC" w14:textId="658854E1" w:rsidR="007D2B99" w:rsidRPr="007D2B99" w:rsidRDefault="0041375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>1</w:t>
      </w:r>
      <w:r w:rsidR="005A2651" w:rsidRPr="007D2B99">
        <w:rPr>
          <w:rFonts w:ascii="Ubuntu Condensed" w:eastAsia="Pecita" w:hAnsi="Ubuntu Condensed" w:cs="Pecita"/>
          <w:sz w:val="18"/>
          <w:szCs w:val="18"/>
        </w:rPr>
        <w:t>.</w:t>
      </w:r>
      <w:r w:rsidR="007D2B99">
        <w:rPr>
          <w:rFonts w:ascii="Ubuntu Condensed" w:eastAsia="Pecita" w:hAnsi="Ubuntu Condensed" w:cs="Pecita"/>
          <w:sz w:val="18"/>
          <w:szCs w:val="18"/>
        </w:rPr>
        <w:tab/>
      </w:r>
      <w:r w:rsidR="007D2B99" w:rsidRPr="007D2B99">
        <w:rPr>
          <w:rFonts w:ascii="Ubuntu Condensed" w:eastAsia="Pecita" w:hAnsi="Ubuntu Condensed" w:cs="Pecita"/>
          <w:sz w:val="18"/>
          <w:szCs w:val="18"/>
        </w:rPr>
        <w:t xml:space="preserve">α) 80 εκ – 69,08 εκ – 82 εκ </w:t>
      </w:r>
    </w:p>
    <w:p w14:paraId="7F10478D" w14:textId="10ACD2C9" w:rsidR="007D2B99" w:rsidRPr="007D2B99" w:rsidRDefault="007D2B99" w:rsidP="007D2B99">
      <w:pPr>
        <w:spacing w:after="0" w:line="240" w:lineRule="auto"/>
        <w:ind w:firstLine="720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 xml:space="preserve">β) </w:t>
      </w:r>
      <w:r>
        <w:rPr>
          <w:rFonts w:ascii="Ubuntu Condensed" w:eastAsia="Pecita" w:hAnsi="Ubuntu Condensed" w:cs="Pecita"/>
          <w:sz w:val="18"/>
          <w:szCs w:val="18"/>
        </w:rPr>
        <w:t>15 εκ</w:t>
      </w:r>
    </w:p>
    <w:p w14:paraId="1FD3A77F" w14:textId="73FD6E5E" w:rsidR="007D2B99" w:rsidRPr="007D2B99" w:rsidRDefault="007D2B99" w:rsidP="007D2B99">
      <w:pPr>
        <w:spacing w:after="0" w:line="240" w:lineRule="auto"/>
        <w:ind w:firstLine="720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>γ)</w:t>
      </w:r>
      <w:r>
        <w:rPr>
          <w:rFonts w:ascii="Ubuntu Condensed" w:eastAsia="Pecita" w:hAnsi="Ubuntu Condensed" w:cs="Pecita"/>
          <w:sz w:val="18"/>
          <w:szCs w:val="18"/>
        </w:rPr>
        <w:t xml:space="preserve"> Το τετράγωνο</w:t>
      </w:r>
    </w:p>
    <w:p w14:paraId="47A9C1B0" w14:textId="7D29386C" w:rsidR="002F0079" w:rsidRPr="007D2B99" w:rsidRDefault="007D2B9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 xml:space="preserve"> </w:t>
      </w:r>
    </w:p>
    <w:p w14:paraId="625819F2" w14:textId="4374B9C3" w:rsidR="002F0079" w:rsidRDefault="005A2651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>2.</w:t>
      </w:r>
      <w:r w:rsidR="00713719" w:rsidRPr="007D2B99">
        <w:rPr>
          <w:rFonts w:ascii="Ubuntu Condensed" w:eastAsia="Pecita" w:hAnsi="Ubuntu Condensed" w:cs="Pecita"/>
          <w:sz w:val="18"/>
          <w:szCs w:val="18"/>
        </w:rPr>
        <w:t xml:space="preserve"> </w:t>
      </w:r>
      <w:r w:rsidR="007D2B99">
        <w:rPr>
          <w:rFonts w:ascii="Ubuntu Condensed" w:eastAsia="Pecita" w:hAnsi="Ubuntu Condensed" w:cs="Pecita"/>
          <w:sz w:val="18"/>
          <w:szCs w:val="18"/>
        </w:rPr>
        <w:tab/>
        <w:t>α) 25 + 20 = 45 λεπτά</w:t>
      </w:r>
    </w:p>
    <w:p w14:paraId="7007492D" w14:textId="234EE1C2" w:rsidR="007D2B99" w:rsidRDefault="007D2B9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>β) 21 λεπτά – 252 σελίδες</w:t>
      </w:r>
    </w:p>
    <w:p w14:paraId="24378594" w14:textId="4869B6CF" w:rsidR="007D2B99" w:rsidRDefault="007D2B9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>γ) 18 φορές</w:t>
      </w:r>
    </w:p>
    <w:p w14:paraId="4781F18D" w14:textId="77777777" w:rsidR="007D2B99" w:rsidRPr="007D2B99" w:rsidRDefault="007D2B9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51C7069A" w14:textId="4FF011B8" w:rsidR="007D2B99" w:rsidRDefault="005A2651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>3.</w:t>
      </w:r>
      <w:r w:rsidR="00713719" w:rsidRPr="007D2B99">
        <w:rPr>
          <w:rFonts w:ascii="Ubuntu Condensed" w:eastAsia="Pecita" w:hAnsi="Ubuntu Condensed" w:cs="Pecita"/>
          <w:sz w:val="18"/>
          <w:szCs w:val="18"/>
        </w:rPr>
        <w:t xml:space="preserve"> </w:t>
      </w:r>
      <w:r w:rsidR="007D2B99">
        <w:rPr>
          <w:rFonts w:ascii="Ubuntu Condensed" w:eastAsia="Pecita" w:hAnsi="Ubuntu Condensed" w:cs="Pecita"/>
          <w:sz w:val="18"/>
          <w:szCs w:val="18"/>
        </w:rPr>
        <w:tab/>
        <w:t>α) 6,55 €</w:t>
      </w:r>
    </w:p>
    <w:p w14:paraId="78FCBE0A" w14:textId="5169D3AB" w:rsidR="007D2B99" w:rsidRDefault="007D2B9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>β) 12,40€</w:t>
      </w:r>
    </w:p>
    <w:p w14:paraId="63EA17D1" w14:textId="7BDC5D31" w:rsidR="007D2B99" w:rsidRPr="007D2B99" w:rsidRDefault="007D2B9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>γ) 2,88€ -&gt; 3,20€</w:t>
      </w:r>
    </w:p>
    <w:p w14:paraId="2661B1D6" w14:textId="77777777" w:rsidR="007D2B99" w:rsidRDefault="007D2B99" w:rsidP="003369C7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37444F2F" w14:textId="77A85633" w:rsidR="007D2B99" w:rsidRDefault="005A2651" w:rsidP="003369C7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>4.</w:t>
      </w:r>
      <w:r w:rsidR="007D2B99">
        <w:rPr>
          <w:rFonts w:ascii="Ubuntu Condensed" w:eastAsia="Pecita" w:hAnsi="Ubuntu Condensed" w:cs="Pecita"/>
          <w:sz w:val="18"/>
          <w:szCs w:val="18"/>
        </w:rPr>
        <w:tab/>
        <w:t>α) 25 μαθητές</w:t>
      </w:r>
    </w:p>
    <w:p w14:paraId="0FFFD758" w14:textId="2B1FDFB9" w:rsidR="007D2B99" w:rsidRDefault="007D2B99" w:rsidP="003369C7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>β) 48%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783"/>
        <w:gridCol w:w="724"/>
        <w:gridCol w:w="894"/>
        <w:gridCol w:w="801"/>
      </w:tblGrid>
      <w:tr w:rsidR="00F71ECA" w:rsidRPr="007D2B99" w14:paraId="673F027A" w14:textId="77777777" w:rsidTr="00FE3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5384C228" w14:textId="7BA7E804" w:rsidR="00F71ECA" w:rsidRPr="007D2B99" w:rsidRDefault="00F71ECA" w:rsidP="003369C7">
            <w:pPr>
              <w:spacing w:after="0" w:line="240" w:lineRule="auto"/>
              <w:jc w:val="both"/>
              <w:rPr>
                <w:rFonts w:ascii="Ubuntu Condensed" w:eastAsia="Pecita" w:hAnsi="Ubuntu Condensed" w:cs="Pecita"/>
                <w:sz w:val="18"/>
                <w:szCs w:val="18"/>
              </w:rPr>
            </w:pPr>
            <w:r w:rsidRPr="007D2B99">
              <w:rPr>
                <w:rFonts w:ascii="Ubuntu Condensed" w:eastAsia="Pecita" w:hAnsi="Ubuntu Condensed" w:cs="Pecita"/>
                <w:sz w:val="18"/>
                <w:szCs w:val="18"/>
              </w:rPr>
              <w:t>Χρώμα Ματιών</w:t>
            </w:r>
          </w:p>
        </w:tc>
        <w:tc>
          <w:tcPr>
            <w:tcW w:w="724" w:type="dxa"/>
            <w:vAlign w:val="center"/>
          </w:tcPr>
          <w:p w14:paraId="27194D94" w14:textId="0177F569" w:rsidR="00F71ECA" w:rsidRPr="007D2B99" w:rsidRDefault="00F71ECA" w:rsidP="007D2B9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buntu Condensed" w:eastAsia="Pecita" w:hAnsi="Ubuntu Condensed" w:cs="Pecita"/>
                <w:sz w:val="18"/>
                <w:szCs w:val="18"/>
              </w:rPr>
            </w:pPr>
            <w:r w:rsidRPr="007D2B99">
              <w:rPr>
                <w:rFonts w:ascii="Ubuntu Condensed" w:eastAsia="Pecita" w:hAnsi="Ubuntu Condensed" w:cs="Pecita"/>
                <w:sz w:val="18"/>
                <w:szCs w:val="18"/>
              </w:rPr>
              <w:t>Κλάσμα</w:t>
            </w:r>
          </w:p>
        </w:tc>
        <w:tc>
          <w:tcPr>
            <w:tcW w:w="894" w:type="dxa"/>
            <w:vAlign w:val="center"/>
          </w:tcPr>
          <w:p w14:paraId="10C1E077" w14:textId="14A3CF85" w:rsidR="00F71ECA" w:rsidRPr="007D2B99" w:rsidRDefault="00F71ECA" w:rsidP="003369C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buntu Condensed" w:eastAsia="Pecita" w:hAnsi="Ubuntu Condensed" w:cs="Pecita"/>
                <w:sz w:val="18"/>
                <w:szCs w:val="18"/>
              </w:rPr>
            </w:pPr>
            <w:r w:rsidRPr="007D2B99">
              <w:rPr>
                <w:rFonts w:ascii="Ubuntu Condensed" w:eastAsia="Pecita" w:hAnsi="Ubuntu Condensed" w:cs="Pecita"/>
                <w:sz w:val="18"/>
                <w:szCs w:val="18"/>
              </w:rPr>
              <w:t>Δεκαδικός αριθμός</w:t>
            </w:r>
          </w:p>
        </w:tc>
        <w:tc>
          <w:tcPr>
            <w:tcW w:w="801" w:type="dxa"/>
            <w:vAlign w:val="center"/>
          </w:tcPr>
          <w:p w14:paraId="78CCE375" w14:textId="42988E82" w:rsidR="00F71ECA" w:rsidRPr="007D2B99" w:rsidRDefault="00F71ECA" w:rsidP="003369C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buntu Condensed" w:eastAsia="Pecita" w:hAnsi="Ubuntu Condensed" w:cs="Pecita"/>
                <w:sz w:val="18"/>
                <w:szCs w:val="18"/>
              </w:rPr>
            </w:pPr>
            <w:r w:rsidRPr="007D2B99">
              <w:rPr>
                <w:rFonts w:ascii="Ubuntu Condensed" w:eastAsia="Pecita" w:hAnsi="Ubuntu Condensed" w:cs="Pecita"/>
                <w:sz w:val="18"/>
                <w:szCs w:val="18"/>
              </w:rPr>
              <w:t>Ποσοστό %</w:t>
            </w:r>
          </w:p>
        </w:tc>
      </w:tr>
      <w:tr w:rsidR="00F71ECA" w:rsidRPr="007D2B99" w14:paraId="4BD21AE4" w14:textId="77777777" w:rsidTr="00FE3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774EEFA3" w14:textId="42DE560D" w:rsidR="00F71ECA" w:rsidRPr="007D2B99" w:rsidRDefault="00F71ECA" w:rsidP="003369C7">
            <w:pPr>
              <w:spacing w:after="0" w:line="240" w:lineRule="auto"/>
              <w:jc w:val="both"/>
              <w:rPr>
                <w:rFonts w:ascii="Ubuntu Condensed" w:eastAsia="Pecita" w:hAnsi="Ubuntu Condensed" w:cs="Pecita"/>
                <w:sz w:val="18"/>
                <w:szCs w:val="18"/>
              </w:rPr>
            </w:pPr>
            <w:r w:rsidRPr="007D2B99">
              <w:rPr>
                <w:rFonts w:ascii="Ubuntu Condensed" w:eastAsia="Pecita" w:hAnsi="Ubuntu Condensed" w:cs="Pecita"/>
                <w:sz w:val="18"/>
                <w:szCs w:val="18"/>
              </w:rPr>
              <w:t>Καστανά</w:t>
            </w:r>
          </w:p>
        </w:tc>
        <w:tc>
          <w:tcPr>
            <w:tcW w:w="724" w:type="dxa"/>
            <w:vAlign w:val="center"/>
          </w:tcPr>
          <w:p w14:paraId="2A4C40F1" w14:textId="062CA90E" w:rsidR="00F71ECA" w:rsidRPr="007D2B99" w:rsidRDefault="00FE33BE" w:rsidP="003369C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Condensed" w:eastAsia="Pecita" w:hAnsi="Ubuntu Condensed" w:cs="Pecita"/>
                <w:sz w:val="18"/>
                <w:szCs w:val="18"/>
              </w:rPr>
            </w:pPr>
            <w:r>
              <w:rPr>
                <w:rFonts w:ascii="Ubuntu Condensed" w:eastAsia="Pecita" w:hAnsi="Ubuntu Condensed" w:cs="Pecita"/>
                <w:sz w:val="18"/>
                <w:szCs w:val="18"/>
              </w:rPr>
              <w:t>9/25</w:t>
            </w:r>
          </w:p>
        </w:tc>
        <w:tc>
          <w:tcPr>
            <w:tcW w:w="894" w:type="dxa"/>
            <w:vAlign w:val="center"/>
          </w:tcPr>
          <w:p w14:paraId="4A6439CA" w14:textId="04A9C9EB" w:rsidR="00F71ECA" w:rsidRPr="007D2B99" w:rsidRDefault="00FE33BE" w:rsidP="003369C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Condensed" w:eastAsia="Pecita" w:hAnsi="Ubuntu Condensed" w:cs="Pecita"/>
                <w:sz w:val="18"/>
                <w:szCs w:val="18"/>
              </w:rPr>
            </w:pPr>
            <w:r>
              <w:rPr>
                <w:rFonts w:ascii="Ubuntu Condensed" w:eastAsia="Pecita" w:hAnsi="Ubuntu Condensed" w:cs="Pecita"/>
                <w:sz w:val="18"/>
                <w:szCs w:val="18"/>
              </w:rPr>
              <w:t>0,36</w:t>
            </w:r>
          </w:p>
        </w:tc>
        <w:tc>
          <w:tcPr>
            <w:tcW w:w="801" w:type="dxa"/>
            <w:vAlign w:val="center"/>
          </w:tcPr>
          <w:p w14:paraId="0209C4DE" w14:textId="63AE9D05" w:rsidR="00F71ECA" w:rsidRPr="007D2B99" w:rsidRDefault="00FE33BE" w:rsidP="003369C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Condensed" w:eastAsia="Pecita" w:hAnsi="Ubuntu Condensed" w:cs="Pecita"/>
                <w:sz w:val="18"/>
                <w:szCs w:val="18"/>
              </w:rPr>
            </w:pPr>
            <w:r>
              <w:rPr>
                <w:rFonts w:ascii="Ubuntu Condensed" w:eastAsia="Pecita" w:hAnsi="Ubuntu Condensed" w:cs="Pecita"/>
                <w:sz w:val="18"/>
                <w:szCs w:val="18"/>
              </w:rPr>
              <w:t>36</w:t>
            </w:r>
          </w:p>
        </w:tc>
      </w:tr>
      <w:tr w:rsidR="00F71ECA" w:rsidRPr="007D2B99" w14:paraId="6DBA6BEF" w14:textId="77777777" w:rsidTr="00FE33BE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565E770B" w14:textId="6ECA83F0" w:rsidR="00F71ECA" w:rsidRPr="007D2B99" w:rsidRDefault="00F71ECA" w:rsidP="003369C7">
            <w:pPr>
              <w:spacing w:after="0" w:line="240" w:lineRule="auto"/>
              <w:jc w:val="both"/>
              <w:rPr>
                <w:rFonts w:ascii="Ubuntu Condensed" w:eastAsia="Pecita" w:hAnsi="Ubuntu Condensed" w:cs="Pecita"/>
                <w:sz w:val="18"/>
                <w:szCs w:val="18"/>
              </w:rPr>
            </w:pPr>
            <w:r w:rsidRPr="007D2B99">
              <w:rPr>
                <w:rFonts w:ascii="Ubuntu Condensed" w:eastAsia="Pecita" w:hAnsi="Ubuntu Condensed" w:cs="Pecita"/>
                <w:sz w:val="18"/>
                <w:szCs w:val="18"/>
              </w:rPr>
              <w:t>Πράσινα</w:t>
            </w:r>
          </w:p>
        </w:tc>
        <w:tc>
          <w:tcPr>
            <w:tcW w:w="724" w:type="dxa"/>
            <w:vAlign w:val="center"/>
          </w:tcPr>
          <w:p w14:paraId="0109C627" w14:textId="0A9F44BE" w:rsidR="00F71ECA" w:rsidRPr="007D2B99" w:rsidRDefault="00FE33BE" w:rsidP="003369C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Condensed" w:eastAsia="Pecita" w:hAnsi="Ubuntu Condensed" w:cs="Pecita"/>
                <w:sz w:val="18"/>
                <w:szCs w:val="18"/>
              </w:rPr>
            </w:pPr>
            <w:r>
              <w:rPr>
                <w:rFonts w:ascii="Ubuntu Condensed" w:eastAsia="Pecita" w:hAnsi="Ubuntu Condensed" w:cs="Pecita"/>
                <w:sz w:val="18"/>
                <w:szCs w:val="18"/>
              </w:rPr>
              <w:t>2/25</w:t>
            </w:r>
          </w:p>
        </w:tc>
        <w:tc>
          <w:tcPr>
            <w:tcW w:w="894" w:type="dxa"/>
            <w:vAlign w:val="center"/>
          </w:tcPr>
          <w:p w14:paraId="6F0381E2" w14:textId="785A50FE" w:rsidR="00F71ECA" w:rsidRPr="007D2B99" w:rsidRDefault="00FE33BE" w:rsidP="003369C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Condensed" w:eastAsia="Pecita" w:hAnsi="Ubuntu Condensed" w:cs="Pecita"/>
                <w:sz w:val="18"/>
                <w:szCs w:val="18"/>
              </w:rPr>
            </w:pPr>
            <w:r>
              <w:rPr>
                <w:rFonts w:ascii="Ubuntu Condensed" w:eastAsia="Pecita" w:hAnsi="Ubuntu Condensed" w:cs="Pecita"/>
                <w:sz w:val="18"/>
                <w:szCs w:val="18"/>
              </w:rPr>
              <w:t>0,08</w:t>
            </w:r>
          </w:p>
        </w:tc>
        <w:tc>
          <w:tcPr>
            <w:tcW w:w="801" w:type="dxa"/>
            <w:vAlign w:val="center"/>
          </w:tcPr>
          <w:p w14:paraId="749AB263" w14:textId="3CCAB3E4" w:rsidR="00F71ECA" w:rsidRPr="007D2B99" w:rsidRDefault="00FE33BE" w:rsidP="003369C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Condensed" w:eastAsia="Pecita" w:hAnsi="Ubuntu Condensed" w:cs="Pecita"/>
                <w:sz w:val="18"/>
                <w:szCs w:val="18"/>
              </w:rPr>
            </w:pPr>
            <w:r>
              <w:rPr>
                <w:rFonts w:ascii="Ubuntu Condensed" w:eastAsia="Pecita" w:hAnsi="Ubuntu Condensed" w:cs="Pecita"/>
                <w:sz w:val="18"/>
                <w:szCs w:val="18"/>
              </w:rPr>
              <w:t>8</w:t>
            </w:r>
          </w:p>
        </w:tc>
      </w:tr>
      <w:tr w:rsidR="00F71ECA" w:rsidRPr="007D2B99" w14:paraId="1F70C7A6" w14:textId="77777777" w:rsidTr="00FE3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23CBA64A" w14:textId="3C98969E" w:rsidR="00F71ECA" w:rsidRPr="007D2B99" w:rsidRDefault="00F71ECA" w:rsidP="003369C7">
            <w:pPr>
              <w:spacing w:after="0" w:line="240" w:lineRule="auto"/>
              <w:jc w:val="both"/>
              <w:rPr>
                <w:rFonts w:ascii="Ubuntu Condensed" w:eastAsia="Pecita" w:hAnsi="Ubuntu Condensed" w:cs="Pecita"/>
                <w:sz w:val="18"/>
                <w:szCs w:val="18"/>
              </w:rPr>
            </w:pPr>
            <w:r w:rsidRPr="007D2B99">
              <w:rPr>
                <w:rFonts w:ascii="Ubuntu Condensed" w:eastAsia="Pecita" w:hAnsi="Ubuntu Condensed" w:cs="Pecita"/>
                <w:sz w:val="18"/>
                <w:szCs w:val="18"/>
              </w:rPr>
              <w:t>Γαλανά</w:t>
            </w:r>
          </w:p>
        </w:tc>
        <w:tc>
          <w:tcPr>
            <w:tcW w:w="724" w:type="dxa"/>
            <w:vAlign w:val="center"/>
          </w:tcPr>
          <w:p w14:paraId="56B71F1A" w14:textId="7676656F" w:rsidR="00F71ECA" w:rsidRPr="007D2B99" w:rsidRDefault="00FE33BE" w:rsidP="003369C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Condensed" w:eastAsia="Pecita" w:hAnsi="Ubuntu Condensed" w:cs="Pecita"/>
                <w:sz w:val="18"/>
                <w:szCs w:val="18"/>
              </w:rPr>
            </w:pPr>
            <w:r>
              <w:rPr>
                <w:rFonts w:ascii="Ubuntu Condensed" w:eastAsia="Pecita" w:hAnsi="Ubuntu Condensed" w:cs="Pecita"/>
                <w:sz w:val="18"/>
                <w:szCs w:val="18"/>
              </w:rPr>
              <w:t>3/25</w:t>
            </w:r>
          </w:p>
        </w:tc>
        <w:tc>
          <w:tcPr>
            <w:tcW w:w="894" w:type="dxa"/>
            <w:vAlign w:val="center"/>
          </w:tcPr>
          <w:p w14:paraId="4A310774" w14:textId="35B3B81C" w:rsidR="00F71ECA" w:rsidRPr="007D2B99" w:rsidRDefault="00FE33BE" w:rsidP="003369C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Condensed" w:eastAsia="Pecita" w:hAnsi="Ubuntu Condensed" w:cs="Pecita"/>
                <w:sz w:val="18"/>
                <w:szCs w:val="18"/>
              </w:rPr>
            </w:pPr>
            <w:r>
              <w:rPr>
                <w:rFonts w:ascii="Ubuntu Condensed" w:eastAsia="Pecita" w:hAnsi="Ubuntu Condensed" w:cs="Pecita"/>
                <w:sz w:val="18"/>
                <w:szCs w:val="18"/>
              </w:rPr>
              <w:t>0,12</w:t>
            </w:r>
          </w:p>
        </w:tc>
        <w:tc>
          <w:tcPr>
            <w:tcW w:w="801" w:type="dxa"/>
            <w:vAlign w:val="center"/>
          </w:tcPr>
          <w:p w14:paraId="55F7D344" w14:textId="619F6DA2" w:rsidR="00F71ECA" w:rsidRPr="007D2B99" w:rsidRDefault="00FE33BE" w:rsidP="003369C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buntu Condensed" w:eastAsia="Pecita" w:hAnsi="Ubuntu Condensed" w:cs="Pecita"/>
                <w:sz w:val="18"/>
                <w:szCs w:val="18"/>
              </w:rPr>
            </w:pPr>
            <w:r>
              <w:rPr>
                <w:rFonts w:ascii="Ubuntu Condensed" w:eastAsia="Pecita" w:hAnsi="Ubuntu Condensed" w:cs="Pecita"/>
                <w:sz w:val="18"/>
                <w:szCs w:val="18"/>
              </w:rPr>
              <w:t>12</w:t>
            </w:r>
          </w:p>
        </w:tc>
      </w:tr>
      <w:tr w:rsidR="00F71ECA" w:rsidRPr="007D2B99" w14:paraId="20665FF6" w14:textId="77777777" w:rsidTr="00FE33BE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44A7ED04" w14:textId="70F0E02D" w:rsidR="00F71ECA" w:rsidRPr="007D2B99" w:rsidRDefault="00F71ECA" w:rsidP="003369C7">
            <w:pPr>
              <w:spacing w:after="0" w:line="240" w:lineRule="auto"/>
              <w:jc w:val="both"/>
              <w:rPr>
                <w:rFonts w:ascii="Ubuntu Condensed" w:eastAsia="Pecita" w:hAnsi="Ubuntu Condensed" w:cs="Pecita"/>
                <w:sz w:val="18"/>
                <w:szCs w:val="18"/>
              </w:rPr>
            </w:pPr>
            <w:r w:rsidRPr="007D2B99">
              <w:rPr>
                <w:rFonts w:ascii="Ubuntu Condensed" w:eastAsia="Pecita" w:hAnsi="Ubuntu Condensed" w:cs="Pecita"/>
                <w:sz w:val="18"/>
                <w:szCs w:val="18"/>
              </w:rPr>
              <w:t>Μαύρα</w:t>
            </w:r>
          </w:p>
        </w:tc>
        <w:tc>
          <w:tcPr>
            <w:tcW w:w="724" w:type="dxa"/>
            <w:vAlign w:val="center"/>
          </w:tcPr>
          <w:p w14:paraId="793C97C1" w14:textId="500A47F4" w:rsidR="00F71ECA" w:rsidRPr="007D2B99" w:rsidRDefault="00FE33BE" w:rsidP="003369C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Condensed" w:eastAsia="Pecita" w:hAnsi="Ubuntu Condensed" w:cs="Pecita"/>
                <w:sz w:val="18"/>
                <w:szCs w:val="18"/>
              </w:rPr>
            </w:pPr>
            <w:r>
              <w:rPr>
                <w:rFonts w:ascii="Ubuntu Condensed" w:eastAsia="Pecita" w:hAnsi="Ubuntu Condensed" w:cs="Pecita"/>
                <w:sz w:val="18"/>
                <w:szCs w:val="18"/>
              </w:rPr>
              <w:t>11/25</w:t>
            </w:r>
          </w:p>
        </w:tc>
        <w:tc>
          <w:tcPr>
            <w:tcW w:w="894" w:type="dxa"/>
            <w:vAlign w:val="center"/>
          </w:tcPr>
          <w:p w14:paraId="2496B722" w14:textId="276D7C4E" w:rsidR="00F71ECA" w:rsidRPr="007D2B99" w:rsidRDefault="00FE33BE" w:rsidP="003369C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Condensed" w:eastAsia="Pecita" w:hAnsi="Ubuntu Condensed" w:cs="Pecita"/>
                <w:sz w:val="18"/>
                <w:szCs w:val="18"/>
              </w:rPr>
            </w:pPr>
            <w:r>
              <w:rPr>
                <w:rFonts w:ascii="Ubuntu Condensed" w:eastAsia="Pecita" w:hAnsi="Ubuntu Condensed" w:cs="Pecita"/>
                <w:sz w:val="18"/>
                <w:szCs w:val="18"/>
              </w:rPr>
              <w:t>0,44</w:t>
            </w:r>
          </w:p>
        </w:tc>
        <w:tc>
          <w:tcPr>
            <w:tcW w:w="801" w:type="dxa"/>
            <w:vAlign w:val="center"/>
          </w:tcPr>
          <w:p w14:paraId="44FC5C1B" w14:textId="26B630BA" w:rsidR="00F71ECA" w:rsidRPr="007D2B99" w:rsidRDefault="00FE33BE" w:rsidP="003369C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buntu Condensed" w:eastAsia="Pecita" w:hAnsi="Ubuntu Condensed" w:cs="Pecita"/>
                <w:sz w:val="18"/>
                <w:szCs w:val="18"/>
              </w:rPr>
            </w:pPr>
            <w:r>
              <w:rPr>
                <w:rFonts w:ascii="Ubuntu Condensed" w:eastAsia="Pecita" w:hAnsi="Ubuntu Condensed" w:cs="Pecita"/>
                <w:sz w:val="18"/>
                <w:szCs w:val="18"/>
              </w:rPr>
              <w:t>44</w:t>
            </w:r>
          </w:p>
        </w:tc>
      </w:tr>
    </w:tbl>
    <w:p w14:paraId="341EE954" w14:textId="77777777" w:rsidR="002F0079" w:rsidRPr="007D2B99" w:rsidRDefault="002F007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4A8ACFE2" w14:textId="77777777" w:rsidR="00FE33BE" w:rsidRDefault="00F71ECA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>5.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>α) 400 κορίτσια</w:t>
      </w:r>
    </w:p>
    <w:p w14:paraId="05A179B1" w14:textId="77777777" w:rsidR="00FE33BE" w:rsidRDefault="00FE33BE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>β) 54 δάσκαλοι</w:t>
      </w:r>
    </w:p>
    <w:p w14:paraId="5584A36F" w14:textId="47E0D73A" w:rsidR="002F0079" w:rsidRDefault="00FE33BE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>γ) 21 άντρες και 33 γυναίκες</w:t>
      </w:r>
      <w:r w:rsidR="00F71ECA" w:rsidRPr="007D2B99">
        <w:rPr>
          <w:rFonts w:ascii="Ubuntu Condensed" w:eastAsia="Pecita" w:hAnsi="Ubuntu Condensed" w:cs="Pecita"/>
          <w:sz w:val="18"/>
          <w:szCs w:val="18"/>
        </w:rPr>
        <w:t xml:space="preserve"> </w:t>
      </w:r>
    </w:p>
    <w:p w14:paraId="0AD6B981" w14:textId="77777777" w:rsidR="00FE33BE" w:rsidRPr="007D2B99" w:rsidRDefault="00FE33BE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200BCCC4" w14:textId="77777777" w:rsidR="00FE33BE" w:rsidRDefault="00BE548C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>6.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>α) 6 παιδιά</w:t>
      </w:r>
    </w:p>
    <w:p w14:paraId="615906F5" w14:textId="6153A001" w:rsidR="00713719" w:rsidRDefault="00FE33BE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>β) 360 καραμέλες</w:t>
      </w:r>
      <w:r w:rsidR="00BE548C" w:rsidRPr="007D2B99">
        <w:rPr>
          <w:rFonts w:ascii="Ubuntu Condensed" w:eastAsia="Pecita" w:hAnsi="Ubuntu Condensed" w:cs="Pecita"/>
          <w:sz w:val="18"/>
          <w:szCs w:val="18"/>
        </w:rPr>
        <w:t xml:space="preserve"> </w:t>
      </w:r>
    </w:p>
    <w:p w14:paraId="6E67D121" w14:textId="77777777" w:rsidR="00FE33BE" w:rsidRPr="007D2B99" w:rsidRDefault="00FE33BE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1992BF31" w14:textId="77777777" w:rsidR="00FE33BE" w:rsidRDefault="00BE548C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>7.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>α) 600€</w:t>
      </w:r>
    </w:p>
    <w:p w14:paraId="4CDC03D1" w14:textId="77777777" w:rsidR="00FE33BE" w:rsidRDefault="00FE33BE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>β) 44€</w:t>
      </w:r>
    </w:p>
    <w:p w14:paraId="04E295F7" w14:textId="0C752244" w:rsidR="002F0079" w:rsidRDefault="00FE33BE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>γ) 540€</w:t>
      </w:r>
      <w:r w:rsidR="00BE548C" w:rsidRPr="007D2B99">
        <w:rPr>
          <w:rFonts w:ascii="Ubuntu Condensed" w:eastAsia="Pecita" w:hAnsi="Ubuntu Condensed" w:cs="Pecita"/>
          <w:sz w:val="18"/>
          <w:szCs w:val="18"/>
        </w:rPr>
        <w:t xml:space="preserve"> </w:t>
      </w:r>
    </w:p>
    <w:p w14:paraId="276DA4B6" w14:textId="77777777" w:rsidR="00FE33BE" w:rsidRPr="007D2B99" w:rsidRDefault="00FE33BE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146AD3F1" w14:textId="7312742A" w:rsidR="007666E7" w:rsidRPr="007D2B99" w:rsidRDefault="00F2384D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 xml:space="preserve">8. 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 xml:space="preserve">Λ: 35€ – Κ: 25€ </w:t>
      </w:r>
      <w:r w:rsidR="00FE33BE">
        <w:rPr>
          <w:rFonts w:ascii="Ubuntu Condensed" w:eastAsia="Pecita" w:hAnsi="Ubuntu Condensed" w:cs="Pecita"/>
          <w:sz w:val="18"/>
          <w:szCs w:val="18"/>
        </w:rPr>
        <w:t>–</w:t>
      </w:r>
      <w:r w:rsidR="00FE33BE">
        <w:rPr>
          <w:rFonts w:ascii="Ubuntu Condensed" w:eastAsia="Pecita" w:hAnsi="Ubuntu Condensed" w:cs="Pecita"/>
          <w:sz w:val="18"/>
          <w:szCs w:val="18"/>
        </w:rPr>
        <w:t xml:space="preserve"> Μ: 30€ </w:t>
      </w:r>
    </w:p>
    <w:p w14:paraId="03599799" w14:textId="1F198713" w:rsidR="007666E7" w:rsidRPr="007D2B99" w:rsidRDefault="007666E7" w:rsidP="003369C7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7911B181" w14:textId="77777777" w:rsidR="00FE33BE" w:rsidRDefault="007666E7" w:rsidP="002F007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>9.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>α) 36 στρατιώτες</w:t>
      </w:r>
    </w:p>
    <w:p w14:paraId="516D3C41" w14:textId="6A7B0C63" w:rsidR="002F0079" w:rsidRDefault="00FE33BE" w:rsidP="002F007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>β) 29 στρατιώτες</w:t>
      </w:r>
      <w:r w:rsidR="007666E7" w:rsidRPr="007D2B99">
        <w:rPr>
          <w:rFonts w:ascii="Ubuntu Condensed" w:eastAsia="Pecita" w:hAnsi="Ubuntu Condensed" w:cs="Pecita"/>
          <w:sz w:val="18"/>
          <w:szCs w:val="18"/>
        </w:rPr>
        <w:t xml:space="preserve"> </w:t>
      </w:r>
    </w:p>
    <w:p w14:paraId="4D444C80" w14:textId="77777777" w:rsidR="00FE33BE" w:rsidRPr="007D2B99" w:rsidRDefault="00FE33BE" w:rsidP="002F007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0074F9DD" w14:textId="6628DDEB" w:rsidR="00FE33BE" w:rsidRDefault="007666E7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 xml:space="preserve">10. 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 xml:space="preserve">α) </w:t>
      </w:r>
      <w:r w:rsidR="00554A42">
        <w:rPr>
          <w:rFonts w:ascii="Ubuntu Condensed" w:eastAsia="Pecita" w:hAnsi="Ubuntu Condensed" w:cs="Pecita"/>
          <w:sz w:val="18"/>
          <w:szCs w:val="18"/>
        </w:rPr>
        <w:t>23.400 – 16.200 – 5.400 ψήφοι</w:t>
      </w:r>
    </w:p>
    <w:p w14:paraId="22A239A7" w14:textId="2E65CE64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β) </w:t>
      </w:r>
      <w:r w:rsidR="00554A42">
        <w:rPr>
          <w:rFonts w:ascii="Ubuntu Condensed" w:eastAsia="Pecita" w:hAnsi="Ubuntu Condensed" w:cs="Pecita"/>
          <w:sz w:val="18"/>
          <w:szCs w:val="18"/>
        </w:rPr>
        <w:t>52% άρα έγινε δήμαρχος</w:t>
      </w:r>
    </w:p>
    <w:p w14:paraId="4218D5B0" w14:textId="448A6F25" w:rsidR="002F0079" w:rsidRPr="007D2B99" w:rsidRDefault="002F0079" w:rsidP="002F007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1846C922" w14:textId="1DA617DF" w:rsidR="00FE33BE" w:rsidRDefault="003369C7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 xml:space="preserve">11. 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 xml:space="preserve">α) </w:t>
      </w:r>
      <w:r w:rsidR="00554A42">
        <w:rPr>
          <w:rFonts w:ascii="Ubuntu Condensed" w:eastAsia="Pecita" w:hAnsi="Ubuntu Condensed" w:cs="Pecita"/>
          <w:sz w:val="18"/>
          <w:szCs w:val="18"/>
        </w:rPr>
        <w:t>1.200 κιλά</w:t>
      </w:r>
    </w:p>
    <w:p w14:paraId="6E9EE0B6" w14:textId="76449A33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β) </w:t>
      </w:r>
      <w:r w:rsidR="00554A42">
        <w:rPr>
          <w:rFonts w:ascii="Ubuntu Condensed" w:eastAsia="Pecita" w:hAnsi="Ubuntu Condensed" w:cs="Pecita"/>
          <w:sz w:val="18"/>
          <w:szCs w:val="18"/>
        </w:rPr>
        <w:t>224 κιλά</w:t>
      </w:r>
    </w:p>
    <w:p w14:paraId="352EB84C" w14:textId="196C6040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</w:r>
      <w:r>
        <w:rPr>
          <w:rFonts w:ascii="Ubuntu Condensed" w:eastAsia="Pecita" w:hAnsi="Ubuntu Condensed" w:cs="Pecita"/>
          <w:sz w:val="18"/>
          <w:szCs w:val="18"/>
        </w:rPr>
        <w:t>γ</w:t>
      </w:r>
      <w:r>
        <w:rPr>
          <w:rFonts w:ascii="Ubuntu Condensed" w:eastAsia="Pecita" w:hAnsi="Ubuntu Condensed" w:cs="Pecita"/>
          <w:sz w:val="18"/>
          <w:szCs w:val="18"/>
        </w:rPr>
        <w:t xml:space="preserve">) </w:t>
      </w:r>
      <w:r w:rsidR="00554A42">
        <w:rPr>
          <w:rFonts w:ascii="Ubuntu Condensed" w:eastAsia="Pecita" w:hAnsi="Ubuntu Condensed" w:cs="Pecita"/>
          <w:sz w:val="18"/>
          <w:szCs w:val="18"/>
        </w:rPr>
        <w:t>Σε 12 τόνους</w:t>
      </w:r>
    </w:p>
    <w:p w14:paraId="5C611A78" w14:textId="229E8143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</w:r>
      <w:r>
        <w:rPr>
          <w:rFonts w:ascii="Ubuntu Condensed" w:eastAsia="Pecita" w:hAnsi="Ubuntu Condensed" w:cs="Pecita"/>
          <w:sz w:val="18"/>
          <w:szCs w:val="18"/>
        </w:rPr>
        <w:t>δ</w:t>
      </w:r>
      <w:r>
        <w:rPr>
          <w:rFonts w:ascii="Ubuntu Condensed" w:eastAsia="Pecita" w:hAnsi="Ubuntu Condensed" w:cs="Pecita"/>
          <w:sz w:val="18"/>
          <w:szCs w:val="18"/>
        </w:rPr>
        <w:t xml:space="preserve">) </w:t>
      </w:r>
      <w:r w:rsidR="00554A42">
        <w:rPr>
          <w:rFonts w:ascii="Ubuntu Condensed" w:eastAsia="Pecita" w:hAnsi="Ubuntu Condensed" w:cs="Pecita"/>
          <w:sz w:val="18"/>
          <w:szCs w:val="18"/>
        </w:rPr>
        <w:t>2,4 + 0,28 = 2,68 κιλά</w:t>
      </w:r>
    </w:p>
    <w:p w14:paraId="11EE9A92" w14:textId="5EF7E285" w:rsidR="00FE33BE" w:rsidRDefault="00FE33BE" w:rsidP="002F007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66B9EF57" w14:textId="77777777" w:rsidR="00FE33BE" w:rsidRDefault="00FE33BE" w:rsidP="002F007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31091001" w14:textId="6C04539B" w:rsidR="00FE33BE" w:rsidRDefault="003369C7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 xml:space="preserve">12. 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 xml:space="preserve">α) </w:t>
      </w:r>
      <w:r w:rsidR="00554A42">
        <w:rPr>
          <w:rFonts w:ascii="Ubuntu Condensed" w:eastAsia="Pecita" w:hAnsi="Ubuntu Condensed" w:cs="Pecita"/>
          <w:sz w:val="18"/>
          <w:szCs w:val="18"/>
        </w:rPr>
        <w:t>50% των κατοίκων</w:t>
      </w:r>
    </w:p>
    <w:p w14:paraId="43B7B6BA" w14:textId="35649CA6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β) </w:t>
      </w:r>
      <w:r w:rsidR="00554A42">
        <w:rPr>
          <w:rFonts w:ascii="Ubuntu Condensed" w:eastAsia="Pecita" w:hAnsi="Ubuntu Condensed" w:cs="Pecita"/>
          <w:sz w:val="18"/>
          <w:szCs w:val="18"/>
        </w:rPr>
        <w:t>65% των κατοίκων</w:t>
      </w:r>
    </w:p>
    <w:p w14:paraId="79E9D888" w14:textId="335FF145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γ) </w:t>
      </w:r>
      <w:r w:rsidR="00554A42">
        <w:rPr>
          <w:rFonts w:ascii="Ubuntu Condensed" w:eastAsia="Pecita" w:hAnsi="Ubuntu Condensed" w:cs="Pecita"/>
          <w:sz w:val="18"/>
          <w:szCs w:val="18"/>
        </w:rPr>
        <w:t>το 10% είναι 20 κάτοικοι</w:t>
      </w:r>
    </w:p>
    <w:p w14:paraId="1B24C6E1" w14:textId="10ABDD3F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δ) </w:t>
      </w:r>
      <w:r w:rsidR="00554A42">
        <w:rPr>
          <w:rFonts w:ascii="Ubuntu Condensed" w:eastAsia="Pecita" w:hAnsi="Ubuntu Condensed" w:cs="Pecita"/>
          <w:sz w:val="18"/>
          <w:szCs w:val="18"/>
        </w:rPr>
        <w:t>80% των κατοίκων</w:t>
      </w:r>
    </w:p>
    <w:p w14:paraId="38CC573D" w14:textId="6CEE67BF" w:rsidR="00713719" w:rsidRPr="007D2B99" w:rsidRDefault="0071371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 xml:space="preserve"> </w:t>
      </w:r>
    </w:p>
    <w:p w14:paraId="093B72DA" w14:textId="0840FFBC" w:rsidR="00FE33BE" w:rsidRDefault="003369C7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>13</w:t>
      </w:r>
      <w:r w:rsidR="009738FE" w:rsidRPr="007D2B99">
        <w:rPr>
          <w:rFonts w:ascii="Ubuntu Condensed" w:eastAsia="Pecita" w:hAnsi="Ubuntu Condensed" w:cs="Pecita"/>
          <w:sz w:val="18"/>
          <w:szCs w:val="18"/>
        </w:rPr>
        <w:t>.</w:t>
      </w:r>
      <w:r w:rsidR="00FE33BE" w:rsidRPr="00FE33BE">
        <w:rPr>
          <w:rFonts w:ascii="Ubuntu Condensed" w:eastAsia="Pecita" w:hAnsi="Ubuntu Condensed" w:cs="Pecita"/>
          <w:sz w:val="18"/>
          <w:szCs w:val="18"/>
        </w:rPr>
        <w:t xml:space="preserve"> 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 xml:space="preserve">α) </w:t>
      </w:r>
      <w:r w:rsidR="00554A42">
        <w:rPr>
          <w:rFonts w:ascii="Ubuntu Condensed" w:eastAsia="Pecita" w:hAnsi="Ubuntu Condensed" w:cs="Pecita"/>
          <w:sz w:val="18"/>
          <w:szCs w:val="18"/>
        </w:rPr>
        <w:t>χ = 50 εκ</w:t>
      </w:r>
    </w:p>
    <w:p w14:paraId="48B1B903" w14:textId="5E848BD4" w:rsidR="00FE33BE" w:rsidRPr="00554A42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β) </w:t>
      </w:r>
      <w:r w:rsidR="00554A42">
        <w:rPr>
          <w:rFonts w:ascii="Ubuntu Condensed" w:eastAsia="Pecita" w:hAnsi="Ubuntu Condensed" w:cs="Pecita"/>
          <w:sz w:val="18"/>
          <w:szCs w:val="18"/>
          <w:lang w:val="en-US"/>
        </w:rPr>
        <w:t>y</w:t>
      </w:r>
      <w:r w:rsidR="00554A42">
        <w:rPr>
          <w:rFonts w:ascii="Ubuntu Condensed" w:eastAsia="Pecita" w:hAnsi="Ubuntu Condensed" w:cs="Pecita"/>
          <w:sz w:val="18"/>
          <w:szCs w:val="18"/>
        </w:rPr>
        <w:t xml:space="preserve"> = 4 εκ</w:t>
      </w:r>
    </w:p>
    <w:p w14:paraId="65137B2F" w14:textId="4E3E1A71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γ) </w:t>
      </w:r>
      <w:r w:rsidR="00554A42">
        <w:rPr>
          <w:rFonts w:ascii="Ubuntu Condensed" w:eastAsia="Pecita" w:hAnsi="Ubuntu Condensed" w:cs="Pecita"/>
          <w:sz w:val="18"/>
          <w:szCs w:val="18"/>
        </w:rPr>
        <w:t>18 κιλά</w:t>
      </w:r>
    </w:p>
    <w:p w14:paraId="286F6152" w14:textId="6AE30C94" w:rsidR="002F0079" w:rsidRPr="007D2B99" w:rsidRDefault="002F007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0DAC4081" w14:textId="3F2725B4" w:rsidR="00FE33BE" w:rsidRDefault="009738F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>14.</w:t>
      </w:r>
      <w:r w:rsidR="00FE33BE" w:rsidRPr="00FE33BE">
        <w:rPr>
          <w:rFonts w:ascii="Ubuntu Condensed" w:eastAsia="Pecita" w:hAnsi="Ubuntu Condensed" w:cs="Pecita"/>
          <w:sz w:val="18"/>
          <w:szCs w:val="18"/>
        </w:rPr>
        <w:t xml:space="preserve"> 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 xml:space="preserve">α) </w:t>
      </w:r>
      <w:r w:rsidR="00554A42">
        <w:rPr>
          <w:rFonts w:ascii="Ubuntu Condensed" w:eastAsia="Pecita" w:hAnsi="Ubuntu Condensed" w:cs="Pecita"/>
          <w:sz w:val="18"/>
          <w:szCs w:val="18"/>
        </w:rPr>
        <w:t>5 μ.</w:t>
      </w:r>
    </w:p>
    <w:p w14:paraId="24335E5F" w14:textId="22C0F142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β) </w:t>
      </w:r>
      <w:r w:rsidR="00554A42">
        <w:rPr>
          <w:rFonts w:ascii="Ubuntu Condensed" w:eastAsia="Pecita" w:hAnsi="Ubuntu Condensed" w:cs="Pecita"/>
          <w:sz w:val="18"/>
          <w:szCs w:val="18"/>
        </w:rPr>
        <w:t>4,375 μ.</w:t>
      </w:r>
    </w:p>
    <w:p w14:paraId="1E6FFF58" w14:textId="190AB8EA" w:rsidR="002F0079" w:rsidRPr="007D2B99" w:rsidRDefault="002F0079" w:rsidP="002F007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7F3049EE" w14:textId="17FABEF1" w:rsidR="00FE33BE" w:rsidRDefault="00537ADA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 xml:space="preserve">15. 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 xml:space="preserve">α) </w:t>
      </w:r>
      <w:r w:rsidR="00554A42">
        <w:rPr>
          <w:rFonts w:ascii="Ubuntu Condensed" w:eastAsia="Pecita" w:hAnsi="Ubuntu Condensed" w:cs="Pecita"/>
          <w:sz w:val="18"/>
          <w:szCs w:val="18"/>
        </w:rPr>
        <w:t>ΔΗ = 20 εκ.</w:t>
      </w:r>
    </w:p>
    <w:p w14:paraId="7A912D6A" w14:textId="35E67279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β) </w:t>
      </w:r>
      <w:r w:rsidR="00554A42">
        <w:rPr>
          <w:rFonts w:ascii="Ubuntu Condensed" w:eastAsia="Pecita" w:hAnsi="Ubuntu Condensed" w:cs="Pecita"/>
          <w:sz w:val="18"/>
          <w:szCs w:val="18"/>
        </w:rPr>
        <w:t>ΑΕ = 12 εκ.</w:t>
      </w:r>
    </w:p>
    <w:p w14:paraId="2E882263" w14:textId="6B1C5299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γ) </w:t>
      </w:r>
      <w:r w:rsidR="00554A42">
        <w:rPr>
          <w:rFonts w:ascii="Ubuntu Condensed" w:eastAsia="Pecita" w:hAnsi="Ubuntu Condensed" w:cs="Pecita"/>
          <w:sz w:val="18"/>
          <w:szCs w:val="18"/>
        </w:rPr>
        <w:t>28%</w:t>
      </w:r>
    </w:p>
    <w:p w14:paraId="1550C17C" w14:textId="74B5DD99" w:rsidR="002F0079" w:rsidRPr="007D2B99" w:rsidRDefault="002F007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12433DD8" w14:textId="05439C49" w:rsidR="00FE33BE" w:rsidRDefault="00207C8C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>16.</w:t>
      </w:r>
      <w:r w:rsidR="00FE33BE" w:rsidRPr="00FE33BE">
        <w:rPr>
          <w:rFonts w:ascii="Ubuntu Condensed" w:eastAsia="Pecita" w:hAnsi="Ubuntu Condensed" w:cs="Pecita"/>
          <w:sz w:val="18"/>
          <w:szCs w:val="18"/>
        </w:rPr>
        <w:t xml:space="preserve"> 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 xml:space="preserve">α) </w:t>
      </w:r>
      <w:r w:rsidR="00554A42">
        <w:rPr>
          <w:rFonts w:ascii="Ubuntu Condensed" w:eastAsia="Pecita" w:hAnsi="Ubuntu Condensed" w:cs="Pecita"/>
          <w:sz w:val="18"/>
          <w:szCs w:val="18"/>
        </w:rPr>
        <w:t>800€</w:t>
      </w:r>
    </w:p>
    <w:p w14:paraId="38A8455D" w14:textId="11D6FB67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β) </w:t>
      </w:r>
      <w:r w:rsidR="00554A42">
        <w:rPr>
          <w:rFonts w:ascii="Ubuntu Condensed" w:eastAsia="Pecita" w:hAnsi="Ubuntu Condensed" w:cs="Pecita"/>
          <w:sz w:val="18"/>
          <w:szCs w:val="18"/>
        </w:rPr>
        <w:t>12 προς 60€ – 2 προς 40€</w:t>
      </w:r>
    </w:p>
    <w:p w14:paraId="2C89E53B" w14:textId="1126DF68" w:rsidR="002F0079" w:rsidRPr="007D2B99" w:rsidRDefault="002F0079" w:rsidP="002F007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704845C5" w14:textId="7154E701" w:rsidR="00FE33BE" w:rsidRDefault="000600ED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 xml:space="preserve">17. 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 xml:space="preserve">α) </w:t>
      </w:r>
      <w:r w:rsidR="00554A42">
        <w:rPr>
          <w:rFonts w:ascii="Ubuntu Condensed" w:eastAsia="Pecita" w:hAnsi="Ubuntu Condensed" w:cs="Pecita"/>
          <w:sz w:val="18"/>
          <w:szCs w:val="18"/>
        </w:rPr>
        <w:t>2</w:t>
      </w:r>
      <w:r w:rsidR="00554A42" w:rsidRPr="00554A42">
        <w:rPr>
          <w:rFonts w:ascii="Ubuntu Condensed" w:eastAsia="Pecita" w:hAnsi="Ubuntu Condensed" w:cs="Pecita"/>
          <w:sz w:val="18"/>
          <w:szCs w:val="18"/>
          <w:vertAlign w:val="superscript"/>
        </w:rPr>
        <w:t>η</w:t>
      </w:r>
      <w:r w:rsidR="00554A42">
        <w:rPr>
          <w:rFonts w:ascii="Ubuntu Condensed" w:eastAsia="Pecita" w:hAnsi="Ubuntu Condensed" w:cs="Pecita"/>
          <w:sz w:val="18"/>
          <w:szCs w:val="18"/>
        </w:rPr>
        <w:t>: 35 – 3</w:t>
      </w:r>
      <w:r w:rsidR="00554A42" w:rsidRPr="00554A42">
        <w:rPr>
          <w:rFonts w:ascii="Ubuntu Condensed" w:eastAsia="Pecita" w:hAnsi="Ubuntu Condensed" w:cs="Pecita"/>
          <w:sz w:val="18"/>
          <w:szCs w:val="18"/>
          <w:vertAlign w:val="superscript"/>
        </w:rPr>
        <w:t>η</w:t>
      </w:r>
      <w:r w:rsidR="00554A42">
        <w:rPr>
          <w:rFonts w:ascii="Ubuntu Condensed" w:eastAsia="Pecita" w:hAnsi="Ubuntu Condensed" w:cs="Pecita"/>
          <w:sz w:val="18"/>
          <w:szCs w:val="18"/>
        </w:rPr>
        <w:t>: 20</w:t>
      </w:r>
    </w:p>
    <w:p w14:paraId="1FA98B88" w14:textId="6A251604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β) </w:t>
      </w:r>
      <w:r w:rsidR="00554A42">
        <w:rPr>
          <w:rFonts w:ascii="Ubuntu Condensed" w:eastAsia="Pecita" w:hAnsi="Ubuntu Condensed" w:cs="Pecita"/>
          <w:sz w:val="18"/>
          <w:szCs w:val="18"/>
        </w:rPr>
        <w:t xml:space="preserve">18 αγόρια και </w:t>
      </w:r>
      <w:r w:rsidR="00123BC6">
        <w:rPr>
          <w:rFonts w:ascii="Ubuntu Condensed" w:eastAsia="Pecita" w:hAnsi="Ubuntu Condensed" w:cs="Pecita"/>
          <w:sz w:val="18"/>
          <w:szCs w:val="18"/>
        </w:rPr>
        <w:t>72 κορίτσια</w:t>
      </w:r>
    </w:p>
    <w:p w14:paraId="76CDD430" w14:textId="465AA8B6" w:rsidR="00713719" w:rsidRPr="007D2B99" w:rsidRDefault="00713719" w:rsidP="002F007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723580EC" w14:textId="208FB676" w:rsidR="00FE33BE" w:rsidRDefault="000600ED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>18.</w:t>
      </w:r>
      <w:r w:rsidR="00FE33BE" w:rsidRPr="00FE33BE">
        <w:rPr>
          <w:rFonts w:ascii="Ubuntu Condensed" w:eastAsia="Pecita" w:hAnsi="Ubuntu Condensed" w:cs="Pecita"/>
          <w:sz w:val="18"/>
          <w:szCs w:val="18"/>
        </w:rPr>
        <w:t xml:space="preserve"> 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 xml:space="preserve">α) </w:t>
      </w:r>
      <w:r w:rsidR="00123BC6">
        <w:rPr>
          <w:rFonts w:ascii="Ubuntu Condensed" w:eastAsia="Pecita" w:hAnsi="Ubuntu Condensed" w:cs="Pecita"/>
          <w:sz w:val="18"/>
          <w:szCs w:val="18"/>
        </w:rPr>
        <w:t>Α: 20 – Β: 12 – Γ: 18</w:t>
      </w:r>
    </w:p>
    <w:p w14:paraId="099FC763" w14:textId="2ED59179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β) </w:t>
      </w:r>
      <w:r w:rsidR="00123BC6">
        <w:rPr>
          <w:rFonts w:ascii="Ubuntu Condensed" w:eastAsia="Pecita" w:hAnsi="Ubuntu Condensed" w:cs="Pecita"/>
          <w:sz w:val="18"/>
          <w:szCs w:val="18"/>
        </w:rPr>
        <w:t>33 μονάδες</w:t>
      </w:r>
    </w:p>
    <w:p w14:paraId="71132D65" w14:textId="51B0D8EF" w:rsidR="00713719" w:rsidRPr="007D2B99" w:rsidRDefault="00713719" w:rsidP="002F007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3F9F75F9" w14:textId="04D34201" w:rsidR="00FE33BE" w:rsidRDefault="000600ED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>19.</w:t>
      </w:r>
      <w:r w:rsidR="00FE33BE" w:rsidRPr="00FE33BE">
        <w:rPr>
          <w:rFonts w:ascii="Ubuntu Condensed" w:eastAsia="Pecita" w:hAnsi="Ubuntu Condensed" w:cs="Pecita"/>
          <w:sz w:val="18"/>
          <w:szCs w:val="18"/>
        </w:rPr>
        <w:t xml:space="preserve"> 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 xml:space="preserve">α) </w:t>
      </w:r>
      <w:r w:rsidR="00123BC6">
        <w:rPr>
          <w:rFonts w:ascii="Ubuntu Condensed" w:eastAsia="Pecita" w:hAnsi="Ubuntu Condensed" w:cs="Pecita"/>
          <w:sz w:val="18"/>
          <w:szCs w:val="18"/>
        </w:rPr>
        <w:t>Ε = 16 τ.εκ.</w:t>
      </w:r>
    </w:p>
    <w:p w14:paraId="637DB017" w14:textId="236D7112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β) </w:t>
      </w:r>
      <w:r w:rsidR="00123BC6">
        <w:rPr>
          <w:rFonts w:ascii="Ubuntu Condensed" w:eastAsia="Pecita" w:hAnsi="Ubuntu Condensed" w:cs="Pecita"/>
          <w:sz w:val="18"/>
          <w:szCs w:val="18"/>
        </w:rPr>
        <w:t>ΔΖ = 0,5 εκ</w:t>
      </w:r>
    </w:p>
    <w:p w14:paraId="105AB717" w14:textId="082D0111" w:rsidR="00713719" w:rsidRPr="007D2B99" w:rsidRDefault="0071371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 xml:space="preserve"> </w:t>
      </w:r>
    </w:p>
    <w:p w14:paraId="5A868BE7" w14:textId="0BEE8E1E" w:rsidR="00FE33BE" w:rsidRDefault="00B03D13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 xml:space="preserve">20. 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 xml:space="preserve">α) </w:t>
      </w:r>
      <w:r w:rsidR="00123BC6">
        <w:rPr>
          <w:rFonts w:ascii="Ubuntu Condensed" w:eastAsia="Pecita" w:hAnsi="Ubuntu Condensed" w:cs="Pecita"/>
          <w:sz w:val="18"/>
          <w:szCs w:val="18"/>
        </w:rPr>
        <w:t>60 Άγγλοι, 36 Γάλλοι, 54 Ιταλοί</w:t>
      </w:r>
    </w:p>
    <w:p w14:paraId="76B1F09C" w14:textId="2DD03823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β) </w:t>
      </w:r>
      <w:r w:rsidR="00123BC6">
        <w:rPr>
          <w:rFonts w:ascii="Ubuntu Condensed" w:eastAsia="Pecita" w:hAnsi="Ubuntu Condensed" w:cs="Pecita"/>
          <w:sz w:val="18"/>
          <w:szCs w:val="18"/>
        </w:rPr>
        <w:t>36%</w:t>
      </w:r>
    </w:p>
    <w:p w14:paraId="23688CC1" w14:textId="097D84E0" w:rsidR="00FE33BE" w:rsidRPr="00123BC6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γ) </w:t>
      </w:r>
      <w:r w:rsidR="00123BC6">
        <w:rPr>
          <w:rFonts w:ascii="Ubuntu Condensed" w:eastAsia="Pecita" w:hAnsi="Ubuntu Condensed" w:cs="Pecita"/>
          <w:sz w:val="18"/>
          <w:szCs w:val="18"/>
          <w:lang w:val="en-US"/>
        </w:rPr>
        <w:t>i</w:t>
      </w:r>
      <w:r w:rsidR="00123BC6" w:rsidRPr="00123BC6">
        <w:rPr>
          <w:rFonts w:ascii="Ubuntu Condensed" w:eastAsia="Pecita" w:hAnsi="Ubuntu Condensed" w:cs="Pecita"/>
          <w:sz w:val="18"/>
          <w:szCs w:val="18"/>
        </w:rPr>
        <w:t xml:space="preserve">. </w:t>
      </w:r>
      <w:r w:rsidR="00123BC6">
        <w:rPr>
          <w:rFonts w:ascii="Ubuntu Condensed" w:eastAsia="Pecita" w:hAnsi="Ubuntu Condensed" w:cs="Pecita"/>
          <w:sz w:val="18"/>
          <w:szCs w:val="18"/>
        </w:rPr>
        <w:t xml:space="preserve">16 τρίκλινα </w:t>
      </w:r>
      <w:r w:rsidR="00123BC6">
        <w:rPr>
          <w:rFonts w:ascii="Ubuntu Condensed" w:eastAsia="Pecita" w:hAnsi="Ubuntu Condensed" w:cs="Pecita"/>
          <w:sz w:val="18"/>
          <w:szCs w:val="18"/>
          <w:lang w:val="en-US"/>
        </w:rPr>
        <w:t>ii</w:t>
      </w:r>
      <w:r w:rsidR="00123BC6" w:rsidRPr="00123BC6">
        <w:rPr>
          <w:rFonts w:ascii="Ubuntu Condensed" w:eastAsia="Pecita" w:hAnsi="Ubuntu Condensed" w:cs="Pecita"/>
          <w:sz w:val="18"/>
          <w:szCs w:val="18"/>
        </w:rPr>
        <w:t>. 4.340€</w:t>
      </w:r>
      <w:r w:rsidR="00123BC6">
        <w:rPr>
          <w:rFonts w:ascii="Ubuntu Condensed" w:eastAsia="Pecita" w:hAnsi="Ubuntu Condensed" w:cs="Pecita"/>
          <w:sz w:val="18"/>
          <w:szCs w:val="18"/>
        </w:rPr>
        <w:t xml:space="preserve"> τη μέρα</w:t>
      </w:r>
    </w:p>
    <w:p w14:paraId="7CEC9A28" w14:textId="524A0ED5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δ) </w:t>
      </w:r>
      <w:r w:rsidR="00123BC6">
        <w:rPr>
          <w:rFonts w:ascii="Ubuntu Condensed" w:eastAsia="Pecita" w:hAnsi="Ubuntu Condensed" w:cs="Pecita"/>
          <w:sz w:val="18"/>
          <w:szCs w:val="18"/>
        </w:rPr>
        <w:t>20 ημέρες</w:t>
      </w:r>
    </w:p>
    <w:p w14:paraId="1F7063F1" w14:textId="1BE2ECC4" w:rsidR="00713719" w:rsidRPr="007D2B99" w:rsidRDefault="00713719" w:rsidP="002F007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35B6C70E" w14:textId="0C7FF03E" w:rsidR="00713719" w:rsidRPr="007D2B99" w:rsidRDefault="0071371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>21.</w:t>
      </w:r>
      <w:r w:rsidR="00123BC6">
        <w:rPr>
          <w:rFonts w:ascii="Ubuntu Condensed" w:eastAsia="Pecita" w:hAnsi="Ubuntu Condensed" w:cs="Pecita"/>
          <w:sz w:val="18"/>
          <w:szCs w:val="18"/>
        </w:rPr>
        <w:tab/>
        <w:t>1/9</w:t>
      </w:r>
    </w:p>
    <w:p w14:paraId="1AC5393C" w14:textId="77777777" w:rsidR="002F0079" w:rsidRPr="007D2B99" w:rsidRDefault="002F007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3FFF27E5" w14:textId="024C3B4B" w:rsidR="00713719" w:rsidRPr="007D2B99" w:rsidRDefault="0071371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 xml:space="preserve">22. </w:t>
      </w:r>
      <w:r w:rsidR="00123BC6">
        <w:rPr>
          <w:rFonts w:ascii="Ubuntu Condensed" w:eastAsia="Pecita" w:hAnsi="Ubuntu Condensed" w:cs="Pecita"/>
          <w:sz w:val="18"/>
          <w:szCs w:val="18"/>
        </w:rPr>
        <w:tab/>
        <w:t>Έχουν περισσέψει 34 κυβάκια.</w:t>
      </w:r>
    </w:p>
    <w:p w14:paraId="511C1DE0" w14:textId="77777777" w:rsidR="002F0079" w:rsidRPr="007D2B99" w:rsidRDefault="002F007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3AAA64CB" w14:textId="17A03ADB" w:rsidR="00713719" w:rsidRPr="007D2B99" w:rsidRDefault="0071371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 xml:space="preserve">23. </w:t>
      </w:r>
      <w:r w:rsidR="00123BC6">
        <w:rPr>
          <w:rFonts w:ascii="Ubuntu Condensed" w:eastAsia="Pecita" w:hAnsi="Ubuntu Condensed" w:cs="Pecita"/>
          <w:sz w:val="18"/>
          <w:szCs w:val="18"/>
        </w:rPr>
        <w:tab/>
        <w:t>3 – 4</w:t>
      </w:r>
    </w:p>
    <w:p w14:paraId="35E9891A" w14:textId="77777777" w:rsidR="00713719" w:rsidRPr="007D2B99" w:rsidRDefault="0071371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5B3D7D9D" w14:textId="18BF6D69" w:rsidR="00713719" w:rsidRPr="007D2B99" w:rsidRDefault="0071371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 xml:space="preserve">24. </w:t>
      </w:r>
      <w:r w:rsidR="00123BC6">
        <w:rPr>
          <w:rFonts w:ascii="Ubuntu Condensed" w:eastAsia="Pecita" w:hAnsi="Ubuntu Condensed" w:cs="Pecita"/>
          <w:sz w:val="18"/>
          <w:szCs w:val="18"/>
        </w:rPr>
        <w:tab/>
        <w:t>52 τετράγωνα πλακάκια</w:t>
      </w:r>
    </w:p>
    <w:p w14:paraId="75F309BF" w14:textId="77777777" w:rsidR="002F0079" w:rsidRPr="007D2B99" w:rsidRDefault="002F007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61411248" w14:textId="2E8C6D65" w:rsidR="00FE33BE" w:rsidRDefault="00713719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 w:rsidRPr="007D2B99">
        <w:rPr>
          <w:rFonts w:ascii="Ubuntu Condensed" w:eastAsia="Pecita" w:hAnsi="Ubuntu Condensed" w:cs="Pecita"/>
          <w:sz w:val="18"/>
          <w:szCs w:val="18"/>
        </w:rPr>
        <w:t xml:space="preserve">25. </w:t>
      </w:r>
      <w:r w:rsidR="00FE33BE">
        <w:rPr>
          <w:rFonts w:ascii="Ubuntu Condensed" w:eastAsia="Pecita" w:hAnsi="Ubuntu Condensed" w:cs="Pecita"/>
          <w:sz w:val="18"/>
          <w:szCs w:val="18"/>
        </w:rPr>
        <w:tab/>
        <w:t xml:space="preserve">α) </w:t>
      </w:r>
      <w:r w:rsidR="00123BC6">
        <w:rPr>
          <w:rFonts w:ascii="Ubuntu Condensed" w:eastAsia="Pecita" w:hAnsi="Ubuntu Condensed" w:cs="Pecita"/>
          <w:sz w:val="18"/>
          <w:szCs w:val="18"/>
        </w:rPr>
        <w:t>Σε κάθε σχήμα αυξάνεται κατά 3.</w:t>
      </w:r>
    </w:p>
    <w:p w14:paraId="18673737" w14:textId="33E43F5B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β) </w:t>
      </w:r>
      <w:r w:rsidR="00123BC6">
        <w:rPr>
          <w:rFonts w:ascii="Ubuntu Condensed" w:eastAsia="Pecita" w:hAnsi="Ubuntu Condensed" w:cs="Pecita"/>
          <w:sz w:val="18"/>
          <w:szCs w:val="18"/>
        </w:rPr>
        <w:t>13, 16 και 19 τετράγωνα</w:t>
      </w:r>
    </w:p>
    <w:p w14:paraId="4ABDF167" w14:textId="437C79E9" w:rsidR="00FE33BE" w:rsidRDefault="00FE33BE" w:rsidP="00FE33BE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  <w:r>
        <w:rPr>
          <w:rFonts w:ascii="Ubuntu Condensed" w:eastAsia="Pecita" w:hAnsi="Ubuntu Condensed" w:cs="Pecita"/>
          <w:sz w:val="18"/>
          <w:szCs w:val="18"/>
        </w:rPr>
        <w:tab/>
        <w:t xml:space="preserve">γ) </w:t>
      </w:r>
      <w:r w:rsidR="00123BC6">
        <w:rPr>
          <w:rFonts w:ascii="Ubuntu Condensed" w:eastAsia="Pecita" w:hAnsi="Ubuntu Condensed" w:cs="Pecita"/>
          <w:sz w:val="18"/>
          <w:szCs w:val="18"/>
        </w:rPr>
        <w:t>421, 433 και 403 τετράγωνα</w:t>
      </w:r>
    </w:p>
    <w:p w14:paraId="7676DBCD" w14:textId="73E2CDA3" w:rsidR="002F0079" w:rsidRPr="007D2B99" w:rsidRDefault="002F0079" w:rsidP="00713719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</w:pPr>
    </w:p>
    <w:p w14:paraId="0F49B6EC" w14:textId="024673C8" w:rsidR="00713719" w:rsidRPr="007D2B99" w:rsidRDefault="00713719" w:rsidP="00B03D13">
      <w:pPr>
        <w:spacing w:after="0" w:line="240" w:lineRule="auto"/>
        <w:jc w:val="both"/>
        <w:rPr>
          <w:rFonts w:ascii="Ubuntu Condensed" w:eastAsia="Pecita" w:hAnsi="Ubuntu Condensed" w:cs="Pecita"/>
          <w:sz w:val="18"/>
          <w:szCs w:val="18"/>
        </w:rPr>
        <w:sectPr w:rsidR="00713719" w:rsidRPr="007D2B99" w:rsidSect="002F0079">
          <w:type w:val="continuous"/>
          <w:pgSz w:w="12240" w:h="15840"/>
          <w:pgMar w:top="720" w:right="720" w:bottom="720" w:left="720" w:header="283" w:footer="0" w:gutter="0"/>
          <w:cols w:num="2" w:space="720"/>
          <w:noEndnote/>
          <w:docGrid w:linePitch="299"/>
        </w:sectPr>
      </w:pPr>
      <w:r w:rsidRPr="007D2B99">
        <w:rPr>
          <w:rFonts w:ascii="Ubuntu Condensed" w:eastAsia="Pecita" w:hAnsi="Ubuntu Condensed" w:cs="Pecita"/>
          <w:sz w:val="18"/>
          <w:szCs w:val="18"/>
        </w:rPr>
        <w:t xml:space="preserve">26. </w:t>
      </w:r>
      <w:r w:rsidR="00123BC6">
        <w:rPr>
          <w:rFonts w:ascii="Ubuntu Condensed" w:eastAsia="Pecita" w:hAnsi="Ubuntu Condensed" w:cs="Pecita"/>
          <w:sz w:val="18"/>
          <w:szCs w:val="18"/>
        </w:rPr>
        <w:t xml:space="preserve">  </w:t>
      </w:r>
      <w:r w:rsidR="00123BC6">
        <w:rPr>
          <w:rFonts w:ascii="Ubuntu Condensed" w:eastAsia="Pecita" w:hAnsi="Ubuntu Condensed" w:cs="Pecita"/>
          <w:sz w:val="18"/>
          <w:szCs w:val="18"/>
        </w:rPr>
        <w:tab/>
      </w:r>
      <w:r w:rsidR="00123BC6" w:rsidRPr="00123BC6">
        <w:rPr>
          <mc:AlternateContent>
            <mc:Choice Requires="w16se">
              <w:rFonts w:ascii="Ubuntu Condensed" w:eastAsia="Pecita" w:hAnsi="Ubuntu Condensed" w:cs="Pecita"/>
            </mc:Choice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bookmarkStart w:id="0" w:name="_GoBack"/>
      <w:bookmarkEnd w:id="0"/>
    </w:p>
    <w:p w14:paraId="1FF7A28F" w14:textId="77777777" w:rsidR="002F0079" w:rsidRPr="007D2B99" w:rsidRDefault="002F0079" w:rsidP="00713719">
      <w:pPr>
        <w:spacing w:after="0" w:line="240" w:lineRule="auto"/>
        <w:rPr>
          <w:rFonts w:ascii="Ubuntu Condensed" w:eastAsia="Pecita" w:hAnsi="Ubuntu Condensed" w:cs="Pecita"/>
          <w:sz w:val="18"/>
          <w:szCs w:val="18"/>
        </w:rPr>
        <w:sectPr w:rsidR="002F0079" w:rsidRPr="007D2B99" w:rsidSect="00713719">
          <w:type w:val="continuous"/>
          <w:pgSz w:w="12240" w:h="15840"/>
          <w:pgMar w:top="720" w:right="720" w:bottom="720" w:left="720" w:header="283" w:footer="0" w:gutter="0"/>
          <w:cols w:num="3" w:space="720"/>
          <w:noEndnote/>
          <w:docGrid w:linePitch="299"/>
        </w:sectPr>
      </w:pPr>
    </w:p>
    <w:p w14:paraId="431B52C0" w14:textId="48DB4BCC" w:rsidR="00B3079F" w:rsidRPr="007D2B99" w:rsidRDefault="00B3079F" w:rsidP="00FE33BE">
      <w:pPr>
        <w:spacing w:after="0" w:line="240" w:lineRule="auto"/>
        <w:rPr>
          <w:rFonts w:ascii="Ubuntu Condensed" w:eastAsia="Pecita" w:hAnsi="Ubuntu Condensed" w:cs="Pecita"/>
          <w:sz w:val="18"/>
          <w:szCs w:val="18"/>
        </w:rPr>
      </w:pPr>
    </w:p>
    <w:sectPr w:rsidR="00B3079F" w:rsidRPr="007D2B99" w:rsidSect="00713719">
      <w:type w:val="continuous"/>
      <w:pgSz w:w="12240" w:h="15840"/>
      <w:pgMar w:top="720" w:right="720" w:bottom="720" w:left="720" w:header="283" w:footer="0" w:gutter="0"/>
      <w:cols w:num="3"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13E22" w14:textId="77777777" w:rsidR="00554CC4" w:rsidRDefault="00554CC4" w:rsidP="009A50EC">
      <w:pPr>
        <w:spacing w:after="0" w:line="240" w:lineRule="auto"/>
      </w:pPr>
      <w:r>
        <w:separator/>
      </w:r>
    </w:p>
  </w:endnote>
  <w:endnote w:type="continuationSeparator" w:id="0">
    <w:p w14:paraId="11685E0A" w14:textId="77777777" w:rsidR="00554CC4" w:rsidRDefault="00554CC4" w:rsidP="009A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cita">
    <w:panose1 w:val="03050502000000000000"/>
    <w:charset w:val="80"/>
    <w:family w:val="script"/>
    <w:notTrueType/>
    <w:pitch w:val="variable"/>
    <w:sig w:usb0="E540A6FF" w:usb1="5807FBFF" w:usb2="00128034" w:usb3="00000000" w:csb0="8002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Ubuntu Condensed">
    <w:panose1 w:val="020B0506030602030204"/>
    <w:charset w:val="A1"/>
    <w:family w:val="swiss"/>
    <w:pitch w:val="variable"/>
    <w:sig w:usb0="E00002FF" w:usb1="5000205B" w:usb2="00000000" w:usb3="00000000" w:csb0="0000009F" w:csb1="00000000"/>
  </w:font>
  <w:font w:name="Century Schoolbook">
    <w:panose1 w:val="02040604050505020304"/>
    <w:charset w:val="A1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B03D13" w14:paraId="561B656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AE341A9" w14:textId="77777777" w:rsidR="00B03D13" w:rsidRDefault="00B03D13">
          <w:pPr>
            <w:pStyle w:val="a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B5AD147" w14:textId="77777777" w:rsidR="00B03D13" w:rsidRDefault="00B03D13">
          <w:pPr>
            <w:pStyle w:val="a3"/>
            <w:jc w:val="right"/>
            <w:rPr>
              <w:caps/>
              <w:sz w:val="18"/>
            </w:rPr>
          </w:pPr>
        </w:p>
      </w:tc>
    </w:tr>
    <w:tr w:rsidR="00B03D13" w14:paraId="04ACF2A6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sdt>
          <w:sdtPr>
            <w:rPr>
              <w:rFonts w:ascii="Century Schoolbook" w:hAnsi="Century Schoolbook"/>
              <w:b/>
              <w:bCs/>
              <w:caps/>
              <w:color w:val="808080" w:themeColor="background1" w:themeShade="80"/>
              <w:sz w:val="20"/>
              <w:szCs w:val="20"/>
            </w:rPr>
            <w:alias w:val="Συντάκτης"/>
            <w:tag w:val=""/>
            <w:id w:val="1534151868"/>
            <w:placeholder>
              <w:docPart w:val="D4A88E14305D4D74B0555E1ABE6466A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D354CFA" w14:textId="42B8F33B" w:rsidR="00B03D13" w:rsidRPr="00E21025" w:rsidRDefault="00B03D13" w:rsidP="00E21025">
              <w:pPr>
                <w:pStyle w:val="a4"/>
                <w:spacing w:after="0"/>
                <w:rPr>
                  <w:rFonts w:ascii="Century Schoolbook" w:hAnsi="Century Schoolbook"/>
                  <w:b/>
                  <w:bCs/>
                  <w:caps/>
                  <w:color w:val="808080" w:themeColor="background1" w:themeShade="80"/>
                  <w:sz w:val="20"/>
                  <w:szCs w:val="20"/>
                </w:rPr>
              </w:pPr>
              <w:proofErr w:type="spellStart"/>
              <w:r w:rsidRPr="00E21025">
                <w:rPr>
                  <w:rFonts w:ascii="Century Schoolbook" w:hAnsi="Century Schoolbook"/>
                  <w:b/>
                  <w:bCs/>
                  <w:caps/>
                  <w:color w:val="808080" w:themeColor="background1" w:themeShade="80"/>
                  <w:sz w:val="20"/>
                  <w:szCs w:val="20"/>
                </w:rPr>
                <w:t>Π</w:t>
              </w:r>
              <w:r w:rsidRPr="00E21025">
                <w:rPr>
                  <w:rFonts w:ascii="Century Schoolbook" w:hAnsi="Century Schoolbook"/>
                  <w:b/>
                  <w:bCs/>
                  <w:color w:val="808080" w:themeColor="background1" w:themeShade="80"/>
                  <w:sz w:val="20"/>
                  <w:szCs w:val="20"/>
                </w:rPr>
                <w:t>ρεντάκης</w:t>
              </w:r>
              <w:proofErr w:type="spellEnd"/>
              <w:r w:rsidRPr="00E21025">
                <w:rPr>
                  <w:rFonts w:ascii="Century Schoolbook" w:hAnsi="Century Schoolbook"/>
                  <w:b/>
                  <w:bCs/>
                  <w:color w:val="808080" w:themeColor="background1" w:themeShade="80"/>
                  <w:sz w:val="20"/>
                  <w:szCs w:val="20"/>
                </w:rPr>
                <w:t xml:space="preserve"> Στέλιος</w:t>
              </w:r>
            </w:p>
          </w:sdtContent>
        </w:sdt>
        <w:p w14:paraId="740D6393" w14:textId="2429A96C" w:rsidR="00B03D13" w:rsidRPr="00E21025" w:rsidRDefault="00B03D13" w:rsidP="00E21025">
          <w:pPr>
            <w:pStyle w:val="a4"/>
            <w:spacing w:after="0"/>
            <w:rPr>
              <w:rFonts w:ascii="Century Schoolbook" w:hAnsi="Century Schoolbook"/>
              <w:caps/>
              <w:color w:val="808080" w:themeColor="background1" w:themeShade="80"/>
              <w:sz w:val="18"/>
              <w:szCs w:val="18"/>
            </w:rPr>
          </w:pPr>
          <w:proofErr w:type="spellStart"/>
          <w:r w:rsidRPr="00E21025">
            <w:rPr>
              <w:rFonts w:ascii="Century Schoolbook" w:hAnsi="Century Schoolbook"/>
              <w:color w:val="808080" w:themeColor="background1" w:themeShade="80"/>
              <w:sz w:val="16"/>
              <w:szCs w:val="16"/>
              <w:lang w:val="en-US"/>
            </w:rPr>
            <w:t>prentakistelios</w:t>
          </w:r>
          <w:proofErr w:type="spellEnd"/>
          <w:r w:rsidRPr="00E21025">
            <w:rPr>
              <w:rFonts w:ascii="Century Schoolbook" w:hAnsi="Century Schoolbook"/>
              <w:color w:val="808080" w:themeColor="background1" w:themeShade="80"/>
              <w:sz w:val="16"/>
              <w:szCs w:val="16"/>
            </w:rPr>
            <w:t>@</w:t>
          </w:r>
          <w:proofErr w:type="spellStart"/>
          <w:r w:rsidRPr="00E21025">
            <w:rPr>
              <w:rFonts w:ascii="Century Schoolbook" w:hAnsi="Century Schoolbook"/>
              <w:color w:val="808080" w:themeColor="background1" w:themeShade="80"/>
              <w:sz w:val="16"/>
              <w:szCs w:val="16"/>
              <w:lang w:val="en-US"/>
            </w:rPr>
            <w:t>gmail</w:t>
          </w:r>
          <w:proofErr w:type="spellEnd"/>
          <w:r w:rsidRPr="00E21025">
            <w:rPr>
              <w:rFonts w:ascii="Century Schoolbook" w:hAnsi="Century Schoolbook"/>
              <w:color w:val="808080" w:themeColor="background1" w:themeShade="80"/>
              <w:sz w:val="16"/>
              <w:szCs w:val="16"/>
            </w:rPr>
            <w:t>.</w:t>
          </w:r>
          <w:r w:rsidRPr="00E21025">
            <w:rPr>
              <w:rFonts w:ascii="Century Schoolbook" w:hAnsi="Century Schoolbook"/>
              <w:color w:val="808080" w:themeColor="background1" w:themeShade="80"/>
              <w:sz w:val="16"/>
              <w:szCs w:val="16"/>
              <w:lang w:val="en-US"/>
            </w:rPr>
            <w:t>com</w:t>
          </w:r>
        </w:p>
      </w:tc>
      <w:tc>
        <w:tcPr>
          <w:tcW w:w="4674" w:type="dxa"/>
          <w:shd w:val="clear" w:color="auto" w:fill="auto"/>
          <w:vAlign w:val="center"/>
        </w:tcPr>
        <w:p w14:paraId="40B1EBB9" w14:textId="77777777" w:rsidR="00B03D13" w:rsidRPr="00E21025" w:rsidRDefault="00B03D13">
          <w:pPr>
            <w:pStyle w:val="a4"/>
            <w:jc w:val="right"/>
            <w:rPr>
              <w:rFonts w:ascii="Century Schoolbook" w:hAnsi="Century Schoolbook"/>
              <w:caps/>
              <w:color w:val="808080" w:themeColor="background1" w:themeShade="80"/>
              <w:sz w:val="18"/>
              <w:szCs w:val="18"/>
            </w:rPr>
          </w:pPr>
          <w:r w:rsidRPr="00E21025">
            <w:rPr>
              <w:rFonts w:ascii="Century Schoolbook" w:hAnsi="Century Schoolbook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E21025">
            <w:rPr>
              <w:rFonts w:ascii="Century Schoolbook" w:hAnsi="Century Schoolbook"/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E21025">
            <w:rPr>
              <w:rFonts w:ascii="Century Schoolbook" w:hAnsi="Century Schoolbook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E21025">
            <w:rPr>
              <w:rFonts w:ascii="Century Schoolbook" w:hAnsi="Century Schoolbook"/>
              <w:caps/>
              <w:color w:val="808080" w:themeColor="background1" w:themeShade="80"/>
              <w:sz w:val="18"/>
              <w:szCs w:val="18"/>
            </w:rPr>
            <w:t>2</w:t>
          </w:r>
          <w:r w:rsidRPr="00E21025">
            <w:rPr>
              <w:rFonts w:ascii="Century Schoolbook" w:hAnsi="Century Schoolbook"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B83E0FB" w14:textId="77777777" w:rsidR="00B03D13" w:rsidRDefault="00B03D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16C88" w14:textId="77777777" w:rsidR="00554CC4" w:rsidRDefault="00554CC4" w:rsidP="009A50EC">
      <w:pPr>
        <w:spacing w:after="0" w:line="240" w:lineRule="auto"/>
      </w:pPr>
      <w:r>
        <w:separator/>
      </w:r>
    </w:p>
  </w:footnote>
  <w:footnote w:type="continuationSeparator" w:id="0">
    <w:p w14:paraId="4920AF55" w14:textId="77777777" w:rsidR="00554CC4" w:rsidRDefault="00554CC4" w:rsidP="009A5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0A517" w14:textId="2F6688AB" w:rsidR="00B03D13" w:rsidRPr="00B3079F" w:rsidRDefault="00554CC4" w:rsidP="00B3079F">
    <w:pPr>
      <w:pStyle w:val="a3"/>
      <w:jc w:val="center"/>
      <w:rPr>
        <w:rFonts w:ascii="Pecita" w:eastAsia="Pecita" w:hAnsi="Pecita" w:cs="Pecita"/>
        <w:sz w:val="72"/>
        <w:szCs w:val="72"/>
        <w:u w:val="wave"/>
      </w:rPr>
    </w:pPr>
    <w:r>
      <w:rPr>
        <w:rFonts w:ascii="Pecita" w:eastAsia="Pecita" w:hAnsi="Pecita" w:cs="Pecita"/>
        <w:noProof/>
        <w:sz w:val="72"/>
        <w:szCs w:val="72"/>
        <w:u w:val="wave"/>
      </w:rPr>
      <w:pict w14:anchorId="329205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588095" o:spid="_x0000_s2052" type="#_x0000_t75" style="position:absolute;left:0;text-align:left;margin-left:0;margin-top:0;width:1200.1pt;height:1200.1pt;z-index:-251656704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  <w:r w:rsidR="00B3079F" w:rsidRPr="00B3079F">
      <w:rPr>
        <w:rFonts w:ascii="Pecita" w:eastAsia="Pecita" w:hAnsi="Pecita" w:cs="Pecita"/>
        <w:sz w:val="72"/>
        <w:szCs w:val="72"/>
        <w:u w:val="wave"/>
      </w:rPr>
      <w:t>ΠΡΟΧΕΙΡ</w:t>
    </w:r>
    <w:r>
      <w:rPr>
        <w:noProof/>
      </w:rPr>
      <w:pict w14:anchorId="66853F46">
        <v:shape id="WordPictureWatermark123588094" o:spid="_x0000_s2049" type="#_x0000_t75" style="position:absolute;left:0;text-align:left;margin-left:0;margin-top:0;width:1200.1pt;height:1200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  <w:r w:rsidR="00B3079F">
      <w:rPr>
        <w:rFonts w:ascii="Pecita" w:eastAsia="Pecita" w:hAnsi="Pecita" w:cs="Pecita"/>
        <w:sz w:val="72"/>
        <w:szCs w:val="72"/>
        <w:u w:val="wave"/>
      </w:rPr>
      <w:t>Ο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CFBCF" w14:textId="77777777" w:rsidR="00B03D13" w:rsidRDefault="00554CC4">
    <w:pPr>
      <w:pStyle w:val="a3"/>
    </w:pPr>
    <w:r>
      <w:rPr>
        <w:noProof/>
      </w:rPr>
      <w:pict w14:anchorId="4C20F2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588093" o:spid="_x0000_s2051" type="#_x0000_t75" style="position:absolute;margin-left:0;margin-top:0;width:1200.1pt;height:1200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036"/>
    <w:multiLevelType w:val="hybridMultilevel"/>
    <w:tmpl w:val="6AD2515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46157"/>
    <w:multiLevelType w:val="hybridMultilevel"/>
    <w:tmpl w:val="2FF2D836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0F24B6B"/>
    <w:multiLevelType w:val="hybridMultilevel"/>
    <w:tmpl w:val="1FC6505E"/>
    <w:lvl w:ilvl="0" w:tplc="0408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4CD2DEA"/>
    <w:multiLevelType w:val="hybridMultilevel"/>
    <w:tmpl w:val="2340D102"/>
    <w:lvl w:ilvl="0" w:tplc="21D89ECA">
      <w:start w:val="17"/>
      <w:numFmt w:val="bullet"/>
      <w:lvlText w:val=""/>
      <w:lvlJc w:val="left"/>
      <w:pPr>
        <w:ind w:left="720" w:hanging="360"/>
      </w:pPr>
      <w:rPr>
        <w:rFonts w:ascii="Wingdings" w:eastAsia="Pecita" w:hAnsi="Wingdings" w:cs="Pecita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50B32"/>
    <w:multiLevelType w:val="hybridMultilevel"/>
    <w:tmpl w:val="946EE7C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bordersDoNotSurroundHeader/>
  <w:bordersDoNotSurroundFooter/>
  <w:proofState w:spelling="clean" w:grammar="clean"/>
  <w:attachedTemplate r:id="rId1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18"/>
    <w:rsid w:val="00011F4D"/>
    <w:rsid w:val="00014DBD"/>
    <w:rsid w:val="000219D9"/>
    <w:rsid w:val="000600ED"/>
    <w:rsid w:val="00090D55"/>
    <w:rsid w:val="00123BC6"/>
    <w:rsid w:val="001B59D1"/>
    <w:rsid w:val="001F2C5F"/>
    <w:rsid w:val="001F6F66"/>
    <w:rsid w:val="00207C8C"/>
    <w:rsid w:val="002438F8"/>
    <w:rsid w:val="002857D5"/>
    <w:rsid w:val="002F0079"/>
    <w:rsid w:val="003136CF"/>
    <w:rsid w:val="003369C7"/>
    <w:rsid w:val="003D76FF"/>
    <w:rsid w:val="00413759"/>
    <w:rsid w:val="00451A0A"/>
    <w:rsid w:val="00486295"/>
    <w:rsid w:val="00525207"/>
    <w:rsid w:val="00537ADA"/>
    <w:rsid w:val="00554A42"/>
    <w:rsid w:val="00554CC4"/>
    <w:rsid w:val="00570E98"/>
    <w:rsid w:val="005920CE"/>
    <w:rsid w:val="005A2651"/>
    <w:rsid w:val="006763B2"/>
    <w:rsid w:val="00713719"/>
    <w:rsid w:val="007666E7"/>
    <w:rsid w:val="00783703"/>
    <w:rsid w:val="007D2B99"/>
    <w:rsid w:val="007D75AC"/>
    <w:rsid w:val="008378A1"/>
    <w:rsid w:val="00884075"/>
    <w:rsid w:val="00902272"/>
    <w:rsid w:val="0094594B"/>
    <w:rsid w:val="00955DC6"/>
    <w:rsid w:val="009738FE"/>
    <w:rsid w:val="00992D18"/>
    <w:rsid w:val="009A50EC"/>
    <w:rsid w:val="009E691B"/>
    <w:rsid w:val="00A5650D"/>
    <w:rsid w:val="00A82ED4"/>
    <w:rsid w:val="00B03D13"/>
    <w:rsid w:val="00B3079F"/>
    <w:rsid w:val="00B73AA4"/>
    <w:rsid w:val="00BE2FFE"/>
    <w:rsid w:val="00BE548C"/>
    <w:rsid w:val="00C45C92"/>
    <w:rsid w:val="00C735C7"/>
    <w:rsid w:val="00D02EC6"/>
    <w:rsid w:val="00D254FE"/>
    <w:rsid w:val="00D72ECD"/>
    <w:rsid w:val="00DC4E4C"/>
    <w:rsid w:val="00DC6C2F"/>
    <w:rsid w:val="00DE3C76"/>
    <w:rsid w:val="00E21025"/>
    <w:rsid w:val="00E86AD7"/>
    <w:rsid w:val="00ED4939"/>
    <w:rsid w:val="00F2384D"/>
    <w:rsid w:val="00F30A9E"/>
    <w:rsid w:val="00F71ECA"/>
    <w:rsid w:val="00F84B4E"/>
    <w:rsid w:val="00F86C50"/>
    <w:rsid w:val="00FC6084"/>
    <w:rsid w:val="00F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7B1E5669"/>
  <w14:defaultImageDpi w14:val="0"/>
  <w15:docId w15:val="{991BA692-B12E-4FE9-9BB5-D38F15EE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EC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locked/>
    <w:rsid w:val="009A50EC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9A50EC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locked/>
    <w:rsid w:val="009A50EC"/>
    <w:rPr>
      <w:rFonts w:cs="Times New Roman"/>
    </w:rPr>
  </w:style>
  <w:style w:type="paragraph" w:styleId="a5">
    <w:name w:val="Title"/>
    <w:basedOn w:val="a"/>
    <w:next w:val="a"/>
    <w:link w:val="Char1"/>
    <w:uiPriority w:val="10"/>
    <w:qFormat/>
    <w:rsid w:val="009A50E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1">
    <w:name w:val="Τίτλος Char"/>
    <w:basedOn w:val="a0"/>
    <w:link w:val="a5"/>
    <w:uiPriority w:val="10"/>
    <w:locked/>
    <w:rsid w:val="009A50EC"/>
    <w:rPr>
      <w:rFonts w:ascii="Calibri Light" w:hAnsi="Calibri Light"/>
      <w:b/>
      <w:kern w:val="28"/>
      <w:sz w:val="32"/>
    </w:rPr>
  </w:style>
  <w:style w:type="paragraph" w:styleId="a6">
    <w:name w:val="Subtitle"/>
    <w:basedOn w:val="a"/>
    <w:next w:val="a"/>
    <w:link w:val="Char2"/>
    <w:uiPriority w:val="11"/>
    <w:qFormat/>
    <w:rsid w:val="00955DC6"/>
    <w:pPr>
      <w:spacing w:after="60"/>
      <w:jc w:val="center"/>
      <w:outlineLvl w:val="1"/>
    </w:pPr>
    <w:rPr>
      <w:rFonts w:asciiTheme="majorHAnsi" w:eastAsiaTheme="majorEastAsia" w:hAnsiTheme="majorHAnsi"/>
      <w:sz w:val="24"/>
      <w:szCs w:val="24"/>
    </w:rPr>
  </w:style>
  <w:style w:type="character" w:customStyle="1" w:styleId="Char2">
    <w:name w:val="Υπότιτλος Char"/>
    <w:basedOn w:val="a0"/>
    <w:link w:val="a6"/>
    <w:uiPriority w:val="11"/>
    <w:locked/>
    <w:rsid w:val="00955DC6"/>
    <w:rPr>
      <w:rFonts w:asciiTheme="majorHAnsi" w:eastAsiaTheme="majorEastAsia" w:hAnsiTheme="majorHAns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783703"/>
    <w:pPr>
      <w:ind w:left="720"/>
      <w:contextualSpacing/>
    </w:pPr>
  </w:style>
  <w:style w:type="paragraph" w:styleId="a8">
    <w:name w:val="Balloon Text"/>
    <w:basedOn w:val="a"/>
    <w:link w:val="Char3"/>
    <w:uiPriority w:val="99"/>
    <w:semiHidden/>
    <w:unhideWhenUsed/>
    <w:rsid w:val="007D7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Κείμενο πλαισίου Char"/>
    <w:basedOn w:val="a0"/>
    <w:link w:val="a8"/>
    <w:uiPriority w:val="99"/>
    <w:semiHidden/>
    <w:rsid w:val="007D75AC"/>
    <w:rPr>
      <w:rFonts w:ascii="Segoe UI" w:hAnsi="Segoe UI" w:cs="Segoe UI"/>
      <w:sz w:val="18"/>
      <w:szCs w:val="18"/>
    </w:rPr>
  </w:style>
  <w:style w:type="character" w:styleId="a9">
    <w:name w:val="Placeholder Text"/>
    <w:basedOn w:val="a0"/>
    <w:uiPriority w:val="99"/>
    <w:semiHidden/>
    <w:rsid w:val="002438F8"/>
    <w:rPr>
      <w:color w:val="808080"/>
    </w:rPr>
  </w:style>
  <w:style w:type="table" w:styleId="aa">
    <w:name w:val="Table Grid"/>
    <w:basedOn w:val="a1"/>
    <w:uiPriority w:val="39"/>
    <w:rsid w:val="00F7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71EC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71EC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3">
    <w:name w:val="Grid Table 2 Accent 3"/>
    <w:basedOn w:val="a1"/>
    <w:uiPriority w:val="47"/>
    <w:rsid w:val="00F71EC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917;&#954;&#960;&#945;&#943;&#948;&#949;&#965;&#963;&#951;\&#934;&#965;&#955;&#955;&#940;&#948;&#953;&#945;\&#928;&#961;&#972;&#964;&#965;&#960;&#95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A88E14305D4D74B0555E1ABE6466AE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8D51F36-F651-4989-B792-FBB18B7670D6}"/>
      </w:docPartPr>
      <w:docPartBody>
        <w:p w:rsidR="006E78AA" w:rsidRDefault="002A0CCF" w:rsidP="002A0CCF">
          <w:pPr>
            <w:pStyle w:val="D4A88E14305D4D74B0555E1ABE6466AE"/>
          </w:pPr>
          <w:r>
            <w:rPr>
              <w:rStyle w:val="a3"/>
            </w:rPr>
            <w:t>[Συντάκτης]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cita">
    <w:panose1 w:val="03050502000000000000"/>
    <w:charset w:val="80"/>
    <w:family w:val="script"/>
    <w:notTrueType/>
    <w:pitch w:val="variable"/>
    <w:sig w:usb0="E540A6FF" w:usb1="5807FBFF" w:usb2="00128034" w:usb3="00000000" w:csb0="8002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Ubuntu Condensed">
    <w:panose1 w:val="020B0506030602030204"/>
    <w:charset w:val="A1"/>
    <w:family w:val="swiss"/>
    <w:pitch w:val="variable"/>
    <w:sig w:usb0="E00002FF" w:usb1="5000205B" w:usb2="00000000" w:usb3="00000000" w:csb0="0000009F" w:csb1="00000000"/>
  </w:font>
  <w:font w:name="Century Schoolbook">
    <w:panose1 w:val="02040604050505020304"/>
    <w:charset w:val="A1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CF"/>
    <w:rsid w:val="001C2D6F"/>
    <w:rsid w:val="001F779C"/>
    <w:rsid w:val="002A0CCF"/>
    <w:rsid w:val="002B29FE"/>
    <w:rsid w:val="00333D95"/>
    <w:rsid w:val="00334052"/>
    <w:rsid w:val="006B2B71"/>
    <w:rsid w:val="006E78AA"/>
    <w:rsid w:val="0096099D"/>
    <w:rsid w:val="00984899"/>
    <w:rsid w:val="00AF3FF8"/>
    <w:rsid w:val="00BE076D"/>
    <w:rsid w:val="00E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F4632DD7A64A7CA90BC443F8FB8D31">
    <w:name w:val="0BF4632DD7A64A7CA90BC443F8FB8D31"/>
    <w:rsid w:val="002A0CCF"/>
  </w:style>
  <w:style w:type="paragraph" w:customStyle="1" w:styleId="5FC5BE0E70B64FCF98F779807B608CCB">
    <w:name w:val="5FC5BE0E70B64FCF98F779807B608CCB"/>
    <w:rsid w:val="002A0CCF"/>
  </w:style>
  <w:style w:type="character" w:styleId="a3">
    <w:name w:val="Placeholder Text"/>
    <w:basedOn w:val="a0"/>
    <w:uiPriority w:val="99"/>
    <w:semiHidden/>
    <w:rsid w:val="001F779C"/>
    <w:rPr>
      <w:color w:val="808080"/>
    </w:rPr>
  </w:style>
  <w:style w:type="paragraph" w:customStyle="1" w:styleId="D4A88E14305D4D74B0555E1ABE6466AE">
    <w:name w:val="D4A88E14305D4D74B0555E1ABE6466AE"/>
    <w:rsid w:val="002A0C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97A5-B6B8-4FD0-BCEA-289FEB54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Πρότυπο.dotx</Template>
  <TotalTime>422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Πρεντάκης Στέλιος</dc:creator>
  <cp:keywords/>
  <dc:description/>
  <cp:lastModifiedBy>Stelios Prentakis</cp:lastModifiedBy>
  <cp:revision>17</cp:revision>
  <cp:lastPrinted>2023-03-17T13:14:00Z</cp:lastPrinted>
  <dcterms:created xsi:type="dcterms:W3CDTF">2022-09-24T18:00:00Z</dcterms:created>
  <dcterms:modified xsi:type="dcterms:W3CDTF">2023-03-18T09:54:00Z</dcterms:modified>
</cp:coreProperties>
</file>